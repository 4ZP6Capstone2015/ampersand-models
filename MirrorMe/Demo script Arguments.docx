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000E" w:rsidRPr="00336D38" w:rsidRDefault="00336D38">
      <w:r w:rsidRPr="00336D38">
        <w:t>Demo “Arguments”</w:t>
      </w:r>
    </w:p>
    <w:p w:rsidR="00336D38" w:rsidRDefault="00336D38">
      <w:r w:rsidRPr="00336D38">
        <w:t>Draai Arguments en herinstalleer de database.</w:t>
      </w:r>
    </w:p>
    <w:p w:rsidR="0062780D" w:rsidRDefault="0062780D">
      <w:r>
        <w:t>Kies “Login” uit de menubalk</w:t>
      </w:r>
    </w:p>
    <w:p w:rsidR="0062780D" w:rsidRDefault="0062780D">
      <w:r>
        <w:t>Vul in: loginnaam = Stef Joosten</w:t>
      </w:r>
    </w:p>
    <w:p w:rsidR="0062780D" w:rsidRPr="00336D38" w:rsidRDefault="0062780D">
      <w:r>
        <w:t>Vul in: Wachtwoord = welkom</w:t>
      </w:r>
    </w:p>
    <w:p w:rsidR="00336D38" w:rsidRDefault="0062780D">
      <w:r>
        <w:t>Druk op de + in de menubalk en selecteer</w:t>
      </w:r>
      <w:r w:rsidR="00336D38">
        <w:t xml:space="preserve"> </w:t>
      </w:r>
      <w:r>
        <w:t>de</w:t>
      </w:r>
      <w:r w:rsidR="00336D38">
        <w:t xml:space="preserve"> nieuwe zaak</w:t>
      </w:r>
    </w:p>
    <w:p w:rsidR="00336D38" w:rsidRPr="004F5E99" w:rsidRDefault="0062780D" w:rsidP="00336D38">
      <w:r>
        <w:t>Vul in</w:t>
      </w:r>
      <w:r w:rsidR="00336D38">
        <w:t xml:space="preserve"> onder “te bewijzen”</w:t>
      </w:r>
      <w:r w:rsidR="004F5E99">
        <w:t>:</w:t>
      </w:r>
      <w:r w:rsidR="00336D38">
        <w:t xml:space="preserve"> </w:t>
      </w:r>
      <w:r w:rsidR="004F5E99">
        <w:t>“</w:t>
      </w:r>
      <w:r w:rsidR="00336D38" w:rsidRPr="00336D38">
        <w:rPr>
          <w:rFonts w:ascii="Calibri" w:eastAsia="Times New Roman" w:hAnsi="Calibri" w:cs="Times New Roman"/>
          <w:color w:val="000000"/>
          <w:lang w:eastAsia="nl-NL"/>
        </w:rPr>
        <w:t>De werknemer he</w:t>
      </w:r>
      <w:r w:rsidR="004F5E99">
        <w:rPr>
          <w:rFonts w:ascii="Calibri" w:eastAsia="Times New Roman" w:hAnsi="Calibri" w:cs="Times New Roman"/>
          <w:color w:val="000000"/>
          <w:lang w:eastAsia="nl-NL"/>
        </w:rPr>
        <w:t>eft aanspraak op een verhoging.”</w:t>
      </w:r>
    </w:p>
    <w:p w:rsidR="00336D38" w:rsidRDefault="00336D38">
      <w:r>
        <w:t>Stel vast dat er een claim gemaakt is met deze uitspraak erin.</w:t>
      </w:r>
      <w:r w:rsidR="004F5E99">
        <w:t xml:space="preserve"> (zonodig Exec-Engine natrappen en F5)</w:t>
      </w:r>
    </w:p>
    <w:p w:rsidR="00A94851" w:rsidRDefault="00A94851">
      <w:r>
        <w:t>Ga nu naar menu “Zaken” en stel vast dat er één zaak is met genoemde claim erin.</w:t>
      </w:r>
    </w:p>
    <w:p w:rsidR="00A94851" w:rsidRDefault="0062780D">
      <w:r>
        <w:t>Click op de betreffende claim om hem te gaan onderbouwen.</w:t>
      </w:r>
    </w:p>
    <w:p w:rsidR="0062780D" w:rsidRDefault="0062780D">
      <w:r>
        <w:t xml:space="preserve">Stel vast dat </w:t>
      </w:r>
      <w:r>
        <w:t>de te onderbouwen stelling in het gearceerde deel zichtbaar is.</w:t>
      </w:r>
    </w:p>
    <w:p w:rsidR="0062780D" w:rsidRPr="0062780D" w:rsidRDefault="0062780D" w:rsidP="0062780D">
      <w:pPr>
        <w:rPr>
          <w:rFonts w:ascii="Arial" w:eastAsia="Times New Roman" w:hAnsi="Arial" w:cs="Arial"/>
          <w:color w:val="000000"/>
          <w:sz w:val="18"/>
          <w:szCs w:val="18"/>
          <w:lang w:eastAsia="nl-NL"/>
        </w:rPr>
      </w:pPr>
      <w:r>
        <w:t xml:space="preserve">Vul in: </w:t>
      </w:r>
      <w:r>
        <w:rPr>
          <w:rStyle w:val="Zwaar"/>
          <w:rFonts w:ascii="Helvetica" w:hAnsi="Helvetica"/>
          <w:color w:val="333333"/>
          <w:sz w:val="21"/>
          <w:szCs w:val="21"/>
          <w:shd w:val="clear" w:color="auto" w:fill="FFFFFF"/>
        </w:rPr>
        <w:t>formuleer hier een onderbouwende stelling</w:t>
      </w:r>
      <w:r>
        <w:rPr>
          <w:rStyle w:val="Zwaar"/>
          <w:rFonts w:ascii="Helvetica" w:hAnsi="Helvetica"/>
          <w:color w:val="333333"/>
          <w:sz w:val="21"/>
          <w:szCs w:val="21"/>
          <w:shd w:val="clear" w:color="auto" w:fill="FFFFFF"/>
        </w:rPr>
        <w:t xml:space="preserve"> = </w:t>
      </w:r>
      <w:r w:rsidRPr="0062780D">
        <w:rPr>
          <w:rFonts w:ascii="Arial" w:eastAsia="Times New Roman" w:hAnsi="Arial" w:cs="Arial"/>
          <w:color w:val="000000"/>
          <w:sz w:val="18"/>
          <w:szCs w:val="18"/>
          <w:lang w:eastAsia="nl-NL"/>
        </w:rPr>
        <w:t>Het in geld vastgesteld loon of het gedeelte dat overblijft na aftrek van hetgeen door de werkgever overeenkomstig </w:t>
      </w:r>
      <w:r w:rsidRPr="0062780D">
        <w:rPr>
          <w:rFonts w:ascii="Calibri" w:eastAsia="Times New Roman" w:hAnsi="Calibri" w:cs="Arial"/>
          <w:color w:val="000000"/>
          <w:lang w:eastAsia="nl-NL"/>
        </w:rPr>
        <w:t>artikel 628 </w:t>
      </w:r>
      <w:r w:rsidRPr="0062780D">
        <w:rPr>
          <w:rFonts w:ascii="Arial" w:eastAsia="Times New Roman" w:hAnsi="Arial" w:cs="Arial"/>
          <w:color w:val="000000"/>
          <w:sz w:val="18"/>
          <w:szCs w:val="18"/>
          <w:lang w:eastAsia="nl-NL"/>
        </w:rPr>
        <w:t>mag worden verrekend, en na aftrek van hetgeen waarop derden overeenkomstig </w:t>
      </w:r>
      <w:r w:rsidRPr="0062780D">
        <w:rPr>
          <w:rFonts w:ascii="Calibri" w:eastAsia="Times New Roman" w:hAnsi="Calibri" w:cs="Arial"/>
          <w:color w:val="000000"/>
          <w:lang w:eastAsia="nl-NL"/>
        </w:rPr>
        <w:t>artikel 633 </w:t>
      </w:r>
      <w:r w:rsidRPr="0062780D">
        <w:rPr>
          <w:rFonts w:ascii="Arial" w:eastAsia="Times New Roman" w:hAnsi="Arial" w:cs="Arial"/>
          <w:color w:val="000000"/>
          <w:sz w:val="18"/>
          <w:szCs w:val="18"/>
          <w:lang w:eastAsia="nl-NL"/>
        </w:rPr>
        <w:t>rechten doen gelden, bedraagt €1235,-.</w:t>
      </w:r>
    </w:p>
    <w:p w:rsidR="0062780D" w:rsidRDefault="0062780D">
      <w:r>
        <w:t>Stel vast dat deze uitspraak als stelling wordt overgenomen bij de argumenten die relevant zijn voor “De werknemer heeft aanspraak op een verhoging”.</w:t>
      </w:r>
    </w:p>
    <w:p w:rsidR="0062780D" w:rsidRDefault="0062780D" w:rsidP="0062780D">
      <w:r>
        <w:t xml:space="preserve">Vul in onder “grond”: </w:t>
      </w:r>
      <w:r w:rsidRPr="0062780D">
        <w:rPr>
          <w:rFonts w:ascii="Calibri" w:eastAsia="Times New Roman" w:hAnsi="Calibri" w:cs="Times New Roman"/>
          <w:color w:val="000000"/>
          <w:lang w:eastAsia="nl-NL"/>
        </w:rPr>
        <w:t>Art 7:625 lid 1 BW</w:t>
      </w:r>
    </w:p>
    <w:p w:rsidR="0062780D" w:rsidRPr="0062780D" w:rsidRDefault="0062780D" w:rsidP="0062780D">
      <w:pPr>
        <w:rPr>
          <w:rFonts w:ascii="Calibri" w:eastAsia="Times New Roman" w:hAnsi="Calibri" w:cs="Times New Roman"/>
          <w:color w:val="000000"/>
          <w:lang w:eastAsia="nl-NL"/>
        </w:rPr>
      </w:pPr>
      <w:r>
        <w:t xml:space="preserve">Vul in: </w:t>
      </w:r>
      <w:r>
        <w:rPr>
          <w:rStyle w:val="Zwaar"/>
          <w:rFonts w:ascii="Helvetica" w:hAnsi="Helvetica"/>
          <w:color w:val="333333"/>
          <w:sz w:val="21"/>
          <w:szCs w:val="21"/>
          <w:shd w:val="clear" w:color="auto" w:fill="FFFFFF"/>
        </w:rPr>
        <w:t>formuleer hier een onderbouwende stelling =</w:t>
      </w:r>
      <w:r>
        <w:rPr>
          <w:rStyle w:val="Zwaar"/>
          <w:rFonts w:ascii="Helvetica" w:hAnsi="Helvetica"/>
          <w:color w:val="333333"/>
          <w:sz w:val="21"/>
          <w:szCs w:val="21"/>
          <w:shd w:val="clear" w:color="auto" w:fill="FFFFFF"/>
        </w:rPr>
        <w:t xml:space="preserve"> </w:t>
      </w:r>
      <w:r w:rsidRPr="0062780D">
        <w:rPr>
          <w:rFonts w:ascii="Calibri" w:eastAsia="Times New Roman" w:hAnsi="Calibri" w:cs="Times New Roman"/>
          <w:color w:val="000000"/>
          <w:lang w:eastAsia="nl-NL"/>
        </w:rPr>
        <w:t>Dit loon is niet voldaan uiterlijk de derde werkdag na die waarop ingevolge de artikelen 623 en 624 lid 1 de voldoening had moeten geschieden.</w:t>
      </w:r>
    </w:p>
    <w:p w:rsidR="0062780D" w:rsidRPr="0062780D" w:rsidRDefault="0062780D" w:rsidP="0062780D">
      <w:pPr>
        <w:rPr>
          <w:rFonts w:ascii="Calibri" w:eastAsia="Times New Roman" w:hAnsi="Calibri" w:cs="Times New Roman"/>
          <w:color w:val="000000"/>
          <w:lang w:eastAsia="nl-NL"/>
        </w:rPr>
      </w:pPr>
      <w:r>
        <w:t xml:space="preserve">Vul in: </w:t>
      </w:r>
      <w:r>
        <w:rPr>
          <w:rStyle w:val="Zwaar"/>
          <w:rFonts w:ascii="Helvetica" w:hAnsi="Helvetica"/>
          <w:color w:val="333333"/>
          <w:sz w:val="21"/>
          <w:szCs w:val="21"/>
          <w:shd w:val="clear" w:color="auto" w:fill="FFFFFF"/>
        </w:rPr>
        <w:t>formuleer hier een onderbouwende stelling =</w:t>
      </w:r>
      <w:r>
        <w:rPr>
          <w:rStyle w:val="Zwaar"/>
          <w:rFonts w:ascii="Helvetica" w:hAnsi="Helvetica"/>
          <w:color w:val="333333"/>
          <w:sz w:val="21"/>
          <w:szCs w:val="21"/>
          <w:shd w:val="clear" w:color="auto" w:fill="FFFFFF"/>
        </w:rPr>
        <w:t xml:space="preserve"> </w:t>
      </w:r>
      <w:r w:rsidRPr="0062780D">
        <w:rPr>
          <w:rFonts w:ascii="Calibri" w:eastAsia="Times New Roman" w:hAnsi="Calibri" w:cs="Times New Roman"/>
          <w:color w:val="000000"/>
          <w:lang w:eastAsia="nl-NL"/>
        </w:rPr>
        <w:t>Dit niet-voldoen is toe te rekenen aan de werkgever.</w:t>
      </w:r>
    </w:p>
    <w:p w:rsidR="0062780D" w:rsidRDefault="0062780D" w:rsidP="0062780D">
      <w:pPr>
        <w:rPr>
          <w:rFonts w:ascii="Calibri" w:eastAsia="Times New Roman" w:hAnsi="Calibri" w:cs="Times New Roman"/>
          <w:color w:val="000000"/>
          <w:lang w:eastAsia="nl-NL"/>
        </w:rPr>
      </w:pPr>
      <w:r>
        <w:rPr>
          <w:rFonts w:ascii="Calibri" w:eastAsia="Times New Roman" w:hAnsi="Calibri" w:cs="Times New Roman"/>
          <w:color w:val="000000"/>
          <w:lang w:eastAsia="nl-NL"/>
        </w:rPr>
        <w:t xml:space="preserve">Stel vast dat elk van deze drie argumenten genoemd wordt in </w:t>
      </w:r>
      <w:r w:rsidRPr="0062780D">
        <w:rPr>
          <w:rFonts w:ascii="Calibri" w:eastAsia="Times New Roman" w:hAnsi="Calibri" w:cs="Times New Roman"/>
          <w:color w:val="000000"/>
          <w:lang w:eastAsia="nl-NL"/>
        </w:rPr>
        <w:t>Art 7:625 lid 1 BW</w:t>
      </w:r>
      <w:r>
        <w:rPr>
          <w:rFonts w:ascii="Calibri" w:eastAsia="Times New Roman" w:hAnsi="Calibri" w:cs="Times New Roman"/>
          <w:color w:val="000000"/>
          <w:lang w:eastAsia="nl-NL"/>
        </w:rPr>
        <w:t>, door deze wetstekst erbij te halen.</w:t>
      </w:r>
    </w:p>
    <w:p w:rsidR="00E741AB" w:rsidRPr="0062780D" w:rsidRDefault="00E741AB" w:rsidP="0062780D">
      <w:pPr>
        <w:rPr>
          <w:rFonts w:ascii="Calibri" w:eastAsia="Times New Roman" w:hAnsi="Calibri" w:cs="Times New Roman"/>
          <w:color w:val="000000"/>
          <w:lang w:eastAsia="nl-NL"/>
        </w:rPr>
      </w:pPr>
      <w:r>
        <w:rPr>
          <w:rFonts w:ascii="Calibri" w:eastAsia="Times New Roman" w:hAnsi="Calibri" w:cs="Times New Roman"/>
          <w:color w:val="000000"/>
          <w:lang w:eastAsia="nl-NL"/>
        </w:rPr>
        <w:t>Klik nu op de stelling “</w:t>
      </w:r>
      <w:r w:rsidRPr="00E741AB">
        <w:rPr>
          <w:rFonts w:ascii="Calibri" w:eastAsia="Times New Roman" w:hAnsi="Calibri" w:cs="Times New Roman"/>
          <w:color w:val="000000"/>
          <w:lang w:eastAsia="nl-NL"/>
        </w:rPr>
        <w:t xml:space="preserve">Dit loon is niet voldaan </w:t>
      </w:r>
      <w:r>
        <w:rPr>
          <w:rFonts w:ascii="Calibri" w:eastAsia="Times New Roman" w:hAnsi="Calibri" w:cs="Times New Roman"/>
          <w:color w:val="000000"/>
          <w:lang w:eastAsia="nl-NL"/>
        </w:rPr>
        <w:t>…” (de tweede onderbouwende stelling), om die verder te onderbouwen.</w:t>
      </w:r>
    </w:p>
    <w:p w:rsidR="0062780D" w:rsidRDefault="0062780D" w:rsidP="0062780D">
      <w:r>
        <w:t xml:space="preserve">Vul in: </w:t>
      </w:r>
      <w:r>
        <w:rPr>
          <w:rStyle w:val="Zwaar"/>
          <w:rFonts w:ascii="Helvetica" w:hAnsi="Helvetica"/>
          <w:color w:val="333333"/>
          <w:sz w:val="21"/>
          <w:szCs w:val="21"/>
          <w:shd w:val="clear" w:color="auto" w:fill="FFFFFF"/>
        </w:rPr>
        <w:t>formuleer hier een onderbouwende stelling =</w:t>
      </w:r>
      <w:r w:rsidR="00E741AB">
        <w:rPr>
          <w:rStyle w:val="Zwaar"/>
          <w:rFonts w:ascii="Helvetica" w:hAnsi="Helvetica"/>
          <w:color w:val="333333"/>
          <w:sz w:val="21"/>
          <w:szCs w:val="21"/>
          <w:shd w:val="clear" w:color="auto" w:fill="FFFFFF"/>
        </w:rPr>
        <w:t xml:space="preserve"> </w:t>
      </w:r>
      <w:r w:rsidR="00E741AB" w:rsidRPr="00E741AB">
        <w:rPr>
          <w:rFonts w:ascii="Arial" w:eastAsia="Times New Roman" w:hAnsi="Arial" w:cs="Arial"/>
          <w:color w:val="000000"/>
          <w:sz w:val="18"/>
          <w:szCs w:val="18"/>
          <w:lang w:eastAsia="nl-NL"/>
        </w:rPr>
        <w:t>Het in geld vastgesteld loon of het gedeelte dat overblijft na aftrek van hetgeen door de werkgever overeenkomstig </w:t>
      </w:r>
      <w:r w:rsidR="00E741AB" w:rsidRPr="00E741AB">
        <w:rPr>
          <w:rFonts w:ascii="Calibri" w:eastAsia="Times New Roman" w:hAnsi="Calibri" w:cs="Arial"/>
          <w:color w:val="000000"/>
          <w:lang w:eastAsia="nl-NL"/>
        </w:rPr>
        <w:t>artikel 628 </w:t>
      </w:r>
      <w:r w:rsidR="00E741AB" w:rsidRPr="00E741AB">
        <w:rPr>
          <w:rFonts w:ascii="Arial" w:eastAsia="Times New Roman" w:hAnsi="Arial" w:cs="Arial"/>
          <w:color w:val="000000"/>
          <w:sz w:val="18"/>
          <w:szCs w:val="18"/>
          <w:lang w:eastAsia="nl-NL"/>
        </w:rPr>
        <w:t>mag worden verrekend, en na aftrek van hetgeen waarop derden overeenkomstig </w:t>
      </w:r>
      <w:r w:rsidR="00E741AB" w:rsidRPr="00E741AB">
        <w:rPr>
          <w:rFonts w:ascii="Calibri" w:eastAsia="Times New Roman" w:hAnsi="Calibri" w:cs="Arial"/>
          <w:color w:val="000000"/>
          <w:lang w:eastAsia="nl-NL"/>
        </w:rPr>
        <w:t>artikel 633 </w:t>
      </w:r>
      <w:r w:rsidR="00E741AB" w:rsidRPr="00E741AB">
        <w:rPr>
          <w:rFonts w:ascii="Arial" w:eastAsia="Times New Roman" w:hAnsi="Arial" w:cs="Arial"/>
          <w:color w:val="000000"/>
          <w:sz w:val="18"/>
          <w:szCs w:val="18"/>
          <w:lang w:eastAsia="nl-NL"/>
        </w:rPr>
        <w:t>rechten doen gelden, bedraagt €1235,-.</w:t>
      </w:r>
    </w:p>
    <w:p w:rsidR="00E741AB" w:rsidRPr="00E741AB" w:rsidRDefault="0062780D" w:rsidP="00E741AB">
      <w:pPr>
        <w:rPr>
          <w:rFonts w:ascii="Arial" w:eastAsia="Times New Roman" w:hAnsi="Arial" w:cs="Arial"/>
          <w:color w:val="333333"/>
          <w:lang w:eastAsia="nl-NL"/>
        </w:rPr>
      </w:pPr>
      <w:r>
        <w:t xml:space="preserve">Vul in: </w:t>
      </w:r>
      <w:r>
        <w:rPr>
          <w:rStyle w:val="Zwaar"/>
          <w:rFonts w:ascii="Helvetica" w:hAnsi="Helvetica"/>
          <w:color w:val="333333"/>
          <w:sz w:val="21"/>
          <w:szCs w:val="21"/>
          <w:shd w:val="clear" w:color="auto" w:fill="FFFFFF"/>
        </w:rPr>
        <w:t>formuleer hier een onderbouwende stelling =</w:t>
      </w:r>
      <w:r w:rsidR="00E741AB">
        <w:rPr>
          <w:rStyle w:val="Zwaar"/>
          <w:rFonts w:ascii="Helvetica" w:hAnsi="Helvetica"/>
          <w:color w:val="333333"/>
          <w:sz w:val="21"/>
          <w:szCs w:val="21"/>
          <w:shd w:val="clear" w:color="auto" w:fill="FFFFFF"/>
        </w:rPr>
        <w:t xml:space="preserve"> </w:t>
      </w:r>
      <w:r w:rsidR="00E741AB" w:rsidRPr="00E741AB">
        <w:rPr>
          <w:rFonts w:ascii="Arial" w:eastAsia="Times New Roman" w:hAnsi="Arial" w:cs="Arial"/>
          <w:color w:val="333333"/>
          <w:lang w:eastAsia="nl-NL"/>
        </w:rPr>
        <w:t>De voldoening van dit loon had moeten geschieden op 22 oktober 2015.</w:t>
      </w:r>
    </w:p>
    <w:p w:rsidR="00E741AB" w:rsidRPr="00E741AB" w:rsidRDefault="0062780D" w:rsidP="00E741AB">
      <w:pPr>
        <w:rPr>
          <w:rFonts w:ascii="Arial" w:eastAsia="Times New Roman" w:hAnsi="Arial" w:cs="Arial"/>
          <w:color w:val="333333"/>
          <w:lang w:eastAsia="nl-NL"/>
        </w:rPr>
      </w:pPr>
      <w:r>
        <w:lastRenderedPageBreak/>
        <w:t xml:space="preserve">Vul in: </w:t>
      </w:r>
      <w:r>
        <w:rPr>
          <w:rStyle w:val="Zwaar"/>
          <w:rFonts w:ascii="Helvetica" w:hAnsi="Helvetica"/>
          <w:color w:val="333333"/>
          <w:sz w:val="21"/>
          <w:szCs w:val="21"/>
          <w:shd w:val="clear" w:color="auto" w:fill="FFFFFF"/>
        </w:rPr>
        <w:t>formuleer hier een onderbouwende stelling =</w:t>
      </w:r>
      <w:r w:rsidR="00E741AB">
        <w:rPr>
          <w:rStyle w:val="Zwaar"/>
          <w:rFonts w:ascii="Helvetica" w:hAnsi="Helvetica"/>
          <w:color w:val="333333"/>
          <w:sz w:val="21"/>
          <w:szCs w:val="21"/>
          <w:shd w:val="clear" w:color="auto" w:fill="FFFFFF"/>
        </w:rPr>
        <w:t xml:space="preserve"> </w:t>
      </w:r>
      <w:r w:rsidR="00E741AB" w:rsidRPr="00E741AB">
        <w:rPr>
          <w:rFonts w:ascii="Calibri" w:eastAsia="Times New Roman" w:hAnsi="Calibri" w:cs="Times New Roman"/>
          <w:color w:val="000000"/>
          <w:lang w:eastAsia="nl-NL"/>
        </w:rPr>
        <w:t>27 oktober 2015 is de derde werkdag na 22 oktober 2015.</w:t>
      </w:r>
      <w:r w:rsidR="00E741AB" w:rsidRPr="00E741AB">
        <w:rPr>
          <w:rFonts w:ascii="Arial" w:eastAsia="Times New Roman" w:hAnsi="Arial" w:cs="Arial"/>
          <w:color w:val="333333"/>
          <w:lang w:eastAsia="nl-NL"/>
        </w:rPr>
        <w:t xml:space="preserve"> </w:t>
      </w:r>
    </w:p>
    <w:p w:rsidR="00E741AB" w:rsidRPr="00E741AB" w:rsidRDefault="00E741AB" w:rsidP="00E741AB">
      <w:pPr>
        <w:rPr>
          <w:rFonts w:ascii="Calibri" w:eastAsia="Times New Roman" w:hAnsi="Calibri" w:cs="Times New Roman"/>
          <w:color w:val="000000"/>
          <w:lang w:eastAsia="nl-NL"/>
        </w:rPr>
      </w:pPr>
      <w:r>
        <w:t xml:space="preserve">Vul in: </w:t>
      </w:r>
      <w:r>
        <w:rPr>
          <w:rStyle w:val="Zwaar"/>
          <w:rFonts w:ascii="Helvetica" w:hAnsi="Helvetica"/>
          <w:color w:val="333333"/>
          <w:sz w:val="21"/>
          <w:szCs w:val="21"/>
          <w:shd w:val="clear" w:color="auto" w:fill="FFFFFF"/>
        </w:rPr>
        <w:t>formuleer hier een onderbouwende stelling =</w:t>
      </w:r>
      <w:r>
        <w:rPr>
          <w:rStyle w:val="Zwaar"/>
          <w:rFonts w:ascii="Helvetica" w:hAnsi="Helvetica"/>
          <w:color w:val="333333"/>
          <w:sz w:val="21"/>
          <w:szCs w:val="21"/>
          <w:shd w:val="clear" w:color="auto" w:fill="FFFFFF"/>
        </w:rPr>
        <w:t xml:space="preserve"> </w:t>
      </w:r>
      <w:r w:rsidRPr="00E741AB">
        <w:rPr>
          <w:rFonts w:ascii="Calibri" w:eastAsia="Times New Roman" w:hAnsi="Calibri" w:cs="Times New Roman"/>
          <w:color w:val="000000"/>
          <w:lang w:eastAsia="nl-NL"/>
        </w:rPr>
        <w:t>Dit loon is niet voldaan op 27 oktober 2015.</w:t>
      </w:r>
    </w:p>
    <w:p w:rsidR="0062780D" w:rsidRPr="00336D38" w:rsidRDefault="0062780D">
      <w:bookmarkStart w:id="0" w:name="_GoBack"/>
      <w:bookmarkEnd w:id="0"/>
    </w:p>
    <w:sectPr w:rsidR="0062780D" w:rsidRPr="00336D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6D38"/>
    <w:rsid w:val="00336D38"/>
    <w:rsid w:val="004F5E99"/>
    <w:rsid w:val="0060000E"/>
    <w:rsid w:val="0062780D"/>
    <w:rsid w:val="00A94851"/>
    <w:rsid w:val="00E74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Zwaar">
    <w:name w:val="Strong"/>
    <w:basedOn w:val="Standaardalinea-lettertype"/>
    <w:uiPriority w:val="22"/>
    <w:qFormat/>
    <w:rsid w:val="0062780D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Zwaar">
    <w:name w:val="Strong"/>
    <w:basedOn w:val="Standaardalinea-lettertype"/>
    <w:uiPriority w:val="22"/>
    <w:qFormat/>
    <w:rsid w:val="0062780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8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8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1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5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7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28942B21.dotm</Template>
  <TotalTime>366</TotalTime>
  <Pages>2</Pages>
  <Words>349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Open Universiteit</Company>
  <LinksUpToDate>false</LinksUpToDate>
  <CharactersWithSpaces>2265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Joosten, Stef</dc:creator>
  <cp:lastModifiedBy>Joosten, Stef</cp:lastModifiedBy>
  <cp:revision>1</cp:revision>
  <dcterms:created xsi:type="dcterms:W3CDTF">2015-12-30T13:22:00Z</dcterms:created>
  <dcterms:modified xsi:type="dcterms:W3CDTF">2015-12-30T20:26:00Z</dcterms:modified>
</cp:coreProperties>
</file>