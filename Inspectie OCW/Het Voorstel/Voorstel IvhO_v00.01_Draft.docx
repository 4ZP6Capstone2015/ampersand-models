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F74C05" w:rsidRDefault="00F74C05" w:rsidP="00791160">
      <w:pPr>
        <w:pStyle w:val="Titel"/>
      </w:pPr>
      <w:r>
        <w:t xml:space="preserve">Uitwerking Voorstel </w:t>
      </w:r>
      <w:r w:rsidR="004A158F">
        <w:t>POC</w:t>
      </w:r>
    </w:p>
    <w:p w:rsidR="00422419" w:rsidRPr="00422419" w:rsidRDefault="00F74C05" w:rsidP="00791160">
      <w:pPr>
        <w:pStyle w:val="Titel"/>
      </w:pPr>
      <w:r>
        <w:t>mbt Sanctieproces</w:t>
      </w:r>
      <w:r w:rsidR="009B7505">
        <w:br/>
      </w:r>
      <w: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3B72CA" w:rsidRDefault="00072D3F">
      <w:pPr>
        <w:pStyle w:val="Inhopg1"/>
        <w:rPr>
          <w:rFonts w:asciiTheme="minorHAnsi" w:eastAsiaTheme="minorEastAsia" w:hAnsiTheme="minorHAnsi" w:cstheme="minorBidi"/>
          <w:b w:val="0"/>
          <w:bCs w:val="0"/>
          <w:caps w:val="0"/>
          <w:sz w:val="22"/>
        </w:rPr>
      </w:pPr>
      <w:r w:rsidRPr="00072D3F">
        <w:rPr>
          <w:rFonts w:cs="Arial"/>
        </w:rPr>
        <w:fldChar w:fldCharType="begin"/>
      </w:r>
      <w:r w:rsidR="00030C31">
        <w:rPr>
          <w:rFonts w:cs="Arial"/>
        </w:rPr>
        <w:instrText xml:space="preserve"> TOC \o "1-2" \h \z \t "Bijlage;1" </w:instrText>
      </w:r>
      <w:r w:rsidRPr="00072D3F">
        <w:rPr>
          <w:rFonts w:cs="Arial"/>
        </w:rPr>
        <w:fldChar w:fldCharType="separate"/>
      </w:r>
      <w:hyperlink w:anchor="_Toc359603024" w:history="1">
        <w:r w:rsidR="003B72CA" w:rsidRPr="007E5E15">
          <w:rPr>
            <w:rStyle w:val="Hyperlink"/>
          </w:rPr>
          <w:t>1</w:t>
        </w:r>
        <w:r w:rsidR="003B72CA">
          <w:rPr>
            <w:rFonts w:asciiTheme="minorHAnsi" w:eastAsiaTheme="minorEastAsia" w:hAnsiTheme="minorHAnsi" w:cstheme="minorBidi"/>
            <w:b w:val="0"/>
            <w:bCs w:val="0"/>
            <w:caps w:val="0"/>
            <w:sz w:val="22"/>
          </w:rPr>
          <w:tab/>
        </w:r>
        <w:r w:rsidR="003B72CA" w:rsidRPr="007E5E15">
          <w:rPr>
            <w:rStyle w:val="Hyperlink"/>
          </w:rPr>
          <w:t>Inleiding</w:t>
        </w:r>
        <w:r w:rsidR="003B72CA">
          <w:rPr>
            <w:webHidden/>
          </w:rPr>
          <w:tab/>
        </w:r>
        <w:r>
          <w:rPr>
            <w:webHidden/>
          </w:rPr>
          <w:fldChar w:fldCharType="begin"/>
        </w:r>
        <w:r w:rsidR="003B72CA">
          <w:rPr>
            <w:webHidden/>
          </w:rPr>
          <w:instrText xml:space="preserve"> PAGEREF _Toc359603024 \h </w:instrText>
        </w:r>
        <w:r>
          <w:rPr>
            <w:webHidden/>
          </w:rPr>
        </w:r>
        <w:r>
          <w:rPr>
            <w:webHidden/>
          </w:rPr>
          <w:fldChar w:fldCharType="separate"/>
        </w:r>
        <w:r w:rsidR="003B72CA">
          <w:rPr>
            <w:webHidden/>
          </w:rPr>
          <w:t>4</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25" w:history="1">
        <w:r w:rsidR="003B72CA" w:rsidRPr="007E5E15">
          <w:rPr>
            <w:rStyle w:val="Hyperlink"/>
          </w:rPr>
          <w:t>1.1</w:t>
        </w:r>
        <w:r w:rsidR="003B72CA">
          <w:rPr>
            <w:rFonts w:asciiTheme="minorHAnsi" w:eastAsiaTheme="minorEastAsia" w:hAnsiTheme="minorHAnsi" w:cstheme="minorBidi"/>
            <w:smallCaps w:val="0"/>
            <w:sz w:val="22"/>
            <w:szCs w:val="22"/>
          </w:rPr>
          <w:tab/>
        </w:r>
        <w:r w:rsidR="003B72CA" w:rsidRPr="007E5E15">
          <w:rPr>
            <w:rStyle w:val="Hyperlink"/>
          </w:rPr>
          <w:t>Algemeen</w:t>
        </w:r>
        <w:r w:rsidR="003B72CA">
          <w:rPr>
            <w:webHidden/>
          </w:rPr>
          <w:tab/>
        </w:r>
        <w:r>
          <w:rPr>
            <w:webHidden/>
          </w:rPr>
          <w:fldChar w:fldCharType="begin"/>
        </w:r>
        <w:r w:rsidR="003B72CA">
          <w:rPr>
            <w:webHidden/>
          </w:rPr>
          <w:instrText xml:space="preserve"> PAGEREF _Toc359603025 \h </w:instrText>
        </w:r>
        <w:r>
          <w:rPr>
            <w:webHidden/>
          </w:rPr>
        </w:r>
        <w:r>
          <w:rPr>
            <w:webHidden/>
          </w:rPr>
          <w:fldChar w:fldCharType="separate"/>
        </w:r>
        <w:r w:rsidR="003B72CA">
          <w:rPr>
            <w:webHidden/>
          </w:rPr>
          <w:t>4</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26" w:history="1">
        <w:r w:rsidR="003B72CA" w:rsidRPr="007E5E15">
          <w:rPr>
            <w:rStyle w:val="Hyperlink"/>
          </w:rPr>
          <w:t>1.2</w:t>
        </w:r>
        <w:r w:rsidR="003B72CA">
          <w:rPr>
            <w:rFonts w:asciiTheme="minorHAnsi" w:eastAsiaTheme="minorEastAsia" w:hAnsiTheme="minorHAnsi" w:cstheme="minorBidi"/>
            <w:smallCaps w:val="0"/>
            <w:sz w:val="22"/>
            <w:szCs w:val="22"/>
          </w:rPr>
          <w:tab/>
        </w:r>
        <w:r w:rsidR="003B72CA" w:rsidRPr="007E5E15">
          <w:rPr>
            <w:rStyle w:val="Hyperlink"/>
          </w:rPr>
          <w:t>Opdrachtgever</w:t>
        </w:r>
        <w:r w:rsidR="003B72CA">
          <w:rPr>
            <w:webHidden/>
          </w:rPr>
          <w:tab/>
        </w:r>
        <w:r>
          <w:rPr>
            <w:webHidden/>
          </w:rPr>
          <w:fldChar w:fldCharType="begin"/>
        </w:r>
        <w:r w:rsidR="003B72CA">
          <w:rPr>
            <w:webHidden/>
          </w:rPr>
          <w:instrText xml:space="preserve"> PAGEREF _Toc359603026 \h </w:instrText>
        </w:r>
        <w:r>
          <w:rPr>
            <w:webHidden/>
          </w:rPr>
        </w:r>
        <w:r>
          <w:rPr>
            <w:webHidden/>
          </w:rPr>
          <w:fldChar w:fldCharType="separate"/>
        </w:r>
        <w:r w:rsidR="003B72CA">
          <w:rPr>
            <w:webHidden/>
          </w:rPr>
          <w:t>4</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27" w:history="1">
        <w:r w:rsidR="003B72CA" w:rsidRPr="007E5E15">
          <w:rPr>
            <w:rStyle w:val="Hyperlink"/>
          </w:rPr>
          <w:t>1.3</w:t>
        </w:r>
        <w:r w:rsidR="003B72CA">
          <w:rPr>
            <w:rFonts w:asciiTheme="minorHAnsi" w:eastAsiaTheme="minorEastAsia" w:hAnsiTheme="minorHAnsi" w:cstheme="minorBidi"/>
            <w:smallCaps w:val="0"/>
            <w:sz w:val="22"/>
            <w:szCs w:val="22"/>
          </w:rPr>
          <w:tab/>
        </w:r>
        <w:r w:rsidR="003B72CA" w:rsidRPr="007E5E15">
          <w:rPr>
            <w:rStyle w:val="Hyperlink"/>
          </w:rPr>
          <w:t>Opdrachtnemer</w:t>
        </w:r>
        <w:r w:rsidR="003B72CA">
          <w:rPr>
            <w:webHidden/>
          </w:rPr>
          <w:tab/>
        </w:r>
        <w:r>
          <w:rPr>
            <w:webHidden/>
          </w:rPr>
          <w:fldChar w:fldCharType="begin"/>
        </w:r>
        <w:r w:rsidR="003B72CA">
          <w:rPr>
            <w:webHidden/>
          </w:rPr>
          <w:instrText xml:space="preserve"> PAGEREF _Toc359603027 \h </w:instrText>
        </w:r>
        <w:r>
          <w:rPr>
            <w:webHidden/>
          </w:rPr>
        </w:r>
        <w:r>
          <w:rPr>
            <w:webHidden/>
          </w:rPr>
          <w:fldChar w:fldCharType="separate"/>
        </w:r>
        <w:r w:rsidR="003B72CA">
          <w:rPr>
            <w:webHidden/>
          </w:rPr>
          <w:t>4</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28" w:history="1">
        <w:r w:rsidR="003B72CA" w:rsidRPr="007E5E15">
          <w:rPr>
            <w:rStyle w:val="Hyperlink"/>
            <w:lang w:val="de-DE"/>
          </w:rPr>
          <w:t>1.4</w:t>
        </w:r>
        <w:r w:rsidR="003B72CA">
          <w:rPr>
            <w:rFonts w:asciiTheme="minorHAnsi" w:eastAsiaTheme="minorEastAsia" w:hAnsiTheme="minorHAnsi" w:cstheme="minorBidi"/>
            <w:smallCaps w:val="0"/>
            <w:sz w:val="22"/>
            <w:szCs w:val="22"/>
          </w:rPr>
          <w:tab/>
        </w:r>
        <w:r w:rsidR="003B72CA" w:rsidRPr="007E5E15">
          <w:rPr>
            <w:rStyle w:val="Hyperlink"/>
            <w:lang w:val="de-DE"/>
          </w:rPr>
          <w:t>Inhoud van dit document</w:t>
        </w:r>
        <w:r w:rsidR="003B72CA">
          <w:rPr>
            <w:webHidden/>
          </w:rPr>
          <w:tab/>
        </w:r>
        <w:r>
          <w:rPr>
            <w:webHidden/>
          </w:rPr>
          <w:fldChar w:fldCharType="begin"/>
        </w:r>
        <w:r w:rsidR="003B72CA">
          <w:rPr>
            <w:webHidden/>
          </w:rPr>
          <w:instrText xml:space="preserve"> PAGEREF _Toc359603028 \h </w:instrText>
        </w:r>
        <w:r>
          <w:rPr>
            <w:webHidden/>
          </w:rPr>
        </w:r>
        <w:r>
          <w:rPr>
            <w:webHidden/>
          </w:rPr>
          <w:fldChar w:fldCharType="separate"/>
        </w:r>
        <w:r w:rsidR="003B72CA">
          <w:rPr>
            <w:webHidden/>
          </w:rPr>
          <w:t>4</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29" w:history="1">
        <w:r w:rsidR="003B72CA" w:rsidRPr="007E5E15">
          <w:rPr>
            <w:rStyle w:val="Hyperlink"/>
          </w:rPr>
          <w:t>1.5</w:t>
        </w:r>
        <w:r w:rsidR="003B72CA">
          <w:rPr>
            <w:rFonts w:asciiTheme="minorHAnsi" w:eastAsiaTheme="minorEastAsia" w:hAnsiTheme="minorHAnsi" w:cstheme="minorBidi"/>
            <w:smallCaps w:val="0"/>
            <w:sz w:val="22"/>
            <w:szCs w:val="22"/>
          </w:rPr>
          <w:tab/>
        </w:r>
        <w:r w:rsidR="003B72CA" w:rsidRPr="007E5E15">
          <w:rPr>
            <w:rStyle w:val="Hyperlink"/>
          </w:rPr>
          <w:t>Algemene Voorwaarden</w:t>
        </w:r>
        <w:r w:rsidR="003B72CA">
          <w:rPr>
            <w:webHidden/>
          </w:rPr>
          <w:tab/>
        </w:r>
        <w:r>
          <w:rPr>
            <w:webHidden/>
          </w:rPr>
          <w:fldChar w:fldCharType="begin"/>
        </w:r>
        <w:r w:rsidR="003B72CA">
          <w:rPr>
            <w:webHidden/>
          </w:rPr>
          <w:instrText xml:space="preserve"> PAGEREF _Toc359603029 \h </w:instrText>
        </w:r>
        <w:r>
          <w:rPr>
            <w:webHidden/>
          </w:rPr>
        </w:r>
        <w:r>
          <w:rPr>
            <w:webHidden/>
          </w:rPr>
          <w:fldChar w:fldCharType="separate"/>
        </w:r>
        <w:r w:rsidR="003B72CA">
          <w:rPr>
            <w:webHidden/>
          </w:rPr>
          <w:t>4</w:t>
        </w:r>
        <w:r>
          <w:rPr>
            <w:webHidden/>
          </w:rPr>
          <w:fldChar w:fldCharType="end"/>
        </w:r>
      </w:hyperlink>
    </w:p>
    <w:p w:rsidR="003B72CA" w:rsidRDefault="00072D3F">
      <w:pPr>
        <w:pStyle w:val="Inhopg1"/>
        <w:rPr>
          <w:rFonts w:asciiTheme="minorHAnsi" w:eastAsiaTheme="minorEastAsia" w:hAnsiTheme="minorHAnsi" w:cstheme="minorBidi"/>
          <w:b w:val="0"/>
          <w:bCs w:val="0"/>
          <w:caps w:val="0"/>
          <w:sz w:val="22"/>
        </w:rPr>
      </w:pPr>
      <w:hyperlink w:anchor="_Toc359603030" w:history="1">
        <w:r w:rsidR="003B72CA" w:rsidRPr="007E5E15">
          <w:rPr>
            <w:rStyle w:val="Hyperlink"/>
          </w:rPr>
          <w:t>2</w:t>
        </w:r>
        <w:r w:rsidR="003B72CA">
          <w:rPr>
            <w:rFonts w:asciiTheme="minorHAnsi" w:eastAsiaTheme="minorEastAsia" w:hAnsiTheme="minorHAnsi" w:cstheme="minorBidi"/>
            <w:b w:val="0"/>
            <w:bCs w:val="0"/>
            <w:caps w:val="0"/>
            <w:sz w:val="22"/>
          </w:rPr>
          <w:tab/>
        </w:r>
        <w:r w:rsidR="003B72CA" w:rsidRPr="007E5E15">
          <w:rPr>
            <w:rStyle w:val="Hyperlink"/>
          </w:rPr>
          <w:t>Context, Scope, Opdrachtsomschrijving</w:t>
        </w:r>
        <w:r w:rsidR="003B72CA">
          <w:rPr>
            <w:webHidden/>
          </w:rPr>
          <w:tab/>
        </w:r>
        <w:r>
          <w:rPr>
            <w:webHidden/>
          </w:rPr>
          <w:fldChar w:fldCharType="begin"/>
        </w:r>
        <w:r w:rsidR="003B72CA">
          <w:rPr>
            <w:webHidden/>
          </w:rPr>
          <w:instrText xml:space="preserve"> PAGEREF _Toc359603030 \h </w:instrText>
        </w:r>
        <w:r>
          <w:rPr>
            <w:webHidden/>
          </w:rPr>
        </w:r>
        <w:r>
          <w:rPr>
            <w:webHidden/>
          </w:rPr>
          <w:fldChar w:fldCharType="separate"/>
        </w:r>
        <w:r w:rsidR="003B72CA">
          <w:rPr>
            <w:webHidden/>
          </w:rPr>
          <w:t>5</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1" w:history="1">
        <w:r w:rsidR="003B72CA" w:rsidRPr="007E5E15">
          <w:rPr>
            <w:rStyle w:val="Hyperlink"/>
          </w:rPr>
          <w:t>2.1</w:t>
        </w:r>
        <w:r w:rsidR="003B72CA">
          <w:rPr>
            <w:rFonts w:asciiTheme="minorHAnsi" w:eastAsiaTheme="minorEastAsia" w:hAnsiTheme="minorHAnsi" w:cstheme="minorBidi"/>
            <w:smallCaps w:val="0"/>
            <w:sz w:val="22"/>
            <w:szCs w:val="22"/>
          </w:rPr>
          <w:tab/>
        </w:r>
        <w:r w:rsidR="003B72CA" w:rsidRPr="007E5E15">
          <w:rPr>
            <w:rStyle w:val="Hyperlink"/>
          </w:rPr>
          <w:t>Context</w:t>
        </w:r>
        <w:r w:rsidR="003B72CA">
          <w:rPr>
            <w:webHidden/>
          </w:rPr>
          <w:tab/>
        </w:r>
        <w:r>
          <w:rPr>
            <w:webHidden/>
          </w:rPr>
          <w:fldChar w:fldCharType="begin"/>
        </w:r>
        <w:r w:rsidR="003B72CA">
          <w:rPr>
            <w:webHidden/>
          </w:rPr>
          <w:instrText xml:space="preserve"> PAGEREF _Toc359603031 \h </w:instrText>
        </w:r>
        <w:r>
          <w:rPr>
            <w:webHidden/>
          </w:rPr>
        </w:r>
        <w:r>
          <w:rPr>
            <w:webHidden/>
          </w:rPr>
          <w:fldChar w:fldCharType="separate"/>
        </w:r>
        <w:r w:rsidR="003B72CA">
          <w:rPr>
            <w:webHidden/>
          </w:rPr>
          <w:t>5</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2" w:history="1">
        <w:r w:rsidR="003B72CA" w:rsidRPr="007E5E15">
          <w:rPr>
            <w:rStyle w:val="Hyperlink"/>
          </w:rPr>
          <w:t>2.2</w:t>
        </w:r>
        <w:r w:rsidR="003B72CA">
          <w:rPr>
            <w:rFonts w:asciiTheme="minorHAnsi" w:eastAsiaTheme="minorEastAsia" w:hAnsiTheme="minorHAnsi" w:cstheme="minorBidi"/>
            <w:smallCaps w:val="0"/>
            <w:sz w:val="22"/>
            <w:szCs w:val="22"/>
          </w:rPr>
          <w:tab/>
        </w:r>
        <w:r w:rsidR="003B72CA" w:rsidRPr="007E5E15">
          <w:rPr>
            <w:rStyle w:val="Hyperlink"/>
          </w:rPr>
          <w:t>Probleemstelling</w:t>
        </w:r>
        <w:r w:rsidR="003B72CA">
          <w:rPr>
            <w:webHidden/>
          </w:rPr>
          <w:tab/>
        </w:r>
        <w:r>
          <w:rPr>
            <w:webHidden/>
          </w:rPr>
          <w:fldChar w:fldCharType="begin"/>
        </w:r>
        <w:r w:rsidR="003B72CA">
          <w:rPr>
            <w:webHidden/>
          </w:rPr>
          <w:instrText xml:space="preserve"> PAGEREF _Toc359603032 \h </w:instrText>
        </w:r>
        <w:r>
          <w:rPr>
            <w:webHidden/>
          </w:rPr>
        </w:r>
        <w:r>
          <w:rPr>
            <w:webHidden/>
          </w:rPr>
          <w:fldChar w:fldCharType="separate"/>
        </w:r>
        <w:r w:rsidR="003B72CA">
          <w:rPr>
            <w:webHidden/>
          </w:rPr>
          <w:t>5</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3" w:history="1">
        <w:r w:rsidR="003B72CA" w:rsidRPr="007E5E15">
          <w:rPr>
            <w:rStyle w:val="Hyperlink"/>
            <w:highlight w:val="magenta"/>
          </w:rPr>
          <w:t>2.3</w:t>
        </w:r>
        <w:r w:rsidR="003B72CA">
          <w:rPr>
            <w:rFonts w:asciiTheme="minorHAnsi" w:eastAsiaTheme="minorEastAsia" w:hAnsiTheme="minorHAnsi" w:cstheme="minorBidi"/>
            <w:smallCaps w:val="0"/>
            <w:sz w:val="22"/>
            <w:szCs w:val="22"/>
          </w:rPr>
          <w:tab/>
        </w:r>
        <w:r w:rsidR="003B72CA" w:rsidRPr="007E5E15">
          <w:rPr>
            <w:rStyle w:val="Hyperlink"/>
            <w:highlight w:val="magenta"/>
          </w:rPr>
          <w:t>Randvoorwaarden</w:t>
        </w:r>
        <w:r w:rsidR="003B72CA">
          <w:rPr>
            <w:webHidden/>
          </w:rPr>
          <w:tab/>
        </w:r>
        <w:r>
          <w:rPr>
            <w:webHidden/>
          </w:rPr>
          <w:fldChar w:fldCharType="begin"/>
        </w:r>
        <w:r w:rsidR="003B72CA">
          <w:rPr>
            <w:webHidden/>
          </w:rPr>
          <w:instrText xml:space="preserve"> PAGEREF _Toc359603033 \h </w:instrText>
        </w:r>
        <w:r>
          <w:rPr>
            <w:webHidden/>
          </w:rPr>
        </w:r>
        <w:r>
          <w:rPr>
            <w:webHidden/>
          </w:rPr>
          <w:fldChar w:fldCharType="separate"/>
        </w:r>
        <w:r w:rsidR="003B72CA">
          <w:rPr>
            <w:webHidden/>
          </w:rPr>
          <w:t>5</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4" w:history="1">
        <w:r w:rsidR="003B72CA" w:rsidRPr="007E5E15">
          <w:rPr>
            <w:rStyle w:val="Hyperlink"/>
          </w:rPr>
          <w:t>2.4</w:t>
        </w:r>
        <w:r w:rsidR="003B72CA">
          <w:rPr>
            <w:rFonts w:asciiTheme="minorHAnsi" w:eastAsiaTheme="minorEastAsia" w:hAnsiTheme="minorHAnsi" w:cstheme="minorBidi"/>
            <w:smallCaps w:val="0"/>
            <w:sz w:val="22"/>
            <w:szCs w:val="22"/>
          </w:rPr>
          <w:tab/>
        </w:r>
        <w:r w:rsidR="003B72CA" w:rsidRPr="007E5E15">
          <w:rPr>
            <w:rStyle w:val="Hyperlink"/>
          </w:rPr>
          <w:t>Opdracht</w:t>
        </w:r>
        <w:r w:rsidR="003B72CA">
          <w:rPr>
            <w:webHidden/>
          </w:rPr>
          <w:tab/>
        </w:r>
        <w:r>
          <w:rPr>
            <w:webHidden/>
          </w:rPr>
          <w:fldChar w:fldCharType="begin"/>
        </w:r>
        <w:r w:rsidR="003B72CA">
          <w:rPr>
            <w:webHidden/>
          </w:rPr>
          <w:instrText xml:space="preserve"> PAGEREF _Toc359603034 \h </w:instrText>
        </w:r>
        <w:r>
          <w:rPr>
            <w:webHidden/>
          </w:rPr>
        </w:r>
        <w:r>
          <w:rPr>
            <w:webHidden/>
          </w:rPr>
          <w:fldChar w:fldCharType="separate"/>
        </w:r>
        <w:r w:rsidR="003B72CA">
          <w:rPr>
            <w:webHidden/>
          </w:rPr>
          <w:t>5</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5" w:history="1">
        <w:r w:rsidR="003B72CA" w:rsidRPr="007E5E15">
          <w:rPr>
            <w:rStyle w:val="Hyperlink"/>
          </w:rPr>
          <w:t>2.5</w:t>
        </w:r>
        <w:r w:rsidR="003B72CA">
          <w:rPr>
            <w:rFonts w:asciiTheme="minorHAnsi" w:eastAsiaTheme="minorEastAsia" w:hAnsiTheme="minorHAnsi" w:cstheme="minorBidi"/>
            <w:smallCaps w:val="0"/>
            <w:sz w:val="22"/>
            <w:szCs w:val="22"/>
          </w:rPr>
          <w:tab/>
        </w:r>
        <w:r w:rsidR="003B72CA" w:rsidRPr="007E5E15">
          <w:rPr>
            <w:rStyle w:val="Hyperlink"/>
          </w:rPr>
          <w:t>Doelstelling</w:t>
        </w:r>
        <w:r w:rsidR="003B72CA">
          <w:rPr>
            <w:webHidden/>
          </w:rPr>
          <w:tab/>
        </w:r>
        <w:r>
          <w:rPr>
            <w:webHidden/>
          </w:rPr>
          <w:fldChar w:fldCharType="begin"/>
        </w:r>
        <w:r w:rsidR="003B72CA">
          <w:rPr>
            <w:webHidden/>
          </w:rPr>
          <w:instrText xml:space="preserve"> PAGEREF _Toc359603035 \h </w:instrText>
        </w:r>
        <w:r>
          <w:rPr>
            <w:webHidden/>
          </w:rPr>
        </w:r>
        <w:r>
          <w:rPr>
            <w:webHidden/>
          </w:rPr>
          <w:fldChar w:fldCharType="separate"/>
        </w:r>
        <w:r w:rsidR="003B72CA">
          <w:rPr>
            <w:webHidden/>
          </w:rPr>
          <w:t>5</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6" w:history="1">
        <w:r w:rsidR="003B72CA" w:rsidRPr="007E5E15">
          <w:rPr>
            <w:rStyle w:val="Hyperlink"/>
          </w:rPr>
          <w:t>2.6</w:t>
        </w:r>
        <w:r w:rsidR="003B72CA">
          <w:rPr>
            <w:rFonts w:asciiTheme="minorHAnsi" w:eastAsiaTheme="minorEastAsia" w:hAnsiTheme="minorHAnsi" w:cstheme="minorBidi"/>
            <w:smallCaps w:val="0"/>
            <w:sz w:val="22"/>
            <w:szCs w:val="22"/>
          </w:rPr>
          <w:tab/>
        </w:r>
        <w:r w:rsidR="003B72CA" w:rsidRPr="007E5E15">
          <w:rPr>
            <w:rStyle w:val="Hyperlink"/>
          </w:rPr>
          <w:t>Wanneer is de opdracht succesvol</w:t>
        </w:r>
        <w:r w:rsidR="003B72CA">
          <w:rPr>
            <w:webHidden/>
          </w:rPr>
          <w:tab/>
        </w:r>
        <w:r>
          <w:rPr>
            <w:webHidden/>
          </w:rPr>
          <w:fldChar w:fldCharType="begin"/>
        </w:r>
        <w:r w:rsidR="003B72CA">
          <w:rPr>
            <w:webHidden/>
          </w:rPr>
          <w:instrText xml:space="preserve"> PAGEREF _Toc359603036 \h </w:instrText>
        </w:r>
        <w:r>
          <w:rPr>
            <w:webHidden/>
          </w:rPr>
        </w:r>
        <w:r>
          <w:rPr>
            <w:webHidden/>
          </w:rPr>
          <w:fldChar w:fldCharType="separate"/>
        </w:r>
        <w:r w:rsidR="003B72CA">
          <w:rPr>
            <w:webHidden/>
          </w:rPr>
          <w:t>6</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7" w:history="1">
        <w:r w:rsidR="003B72CA" w:rsidRPr="007E5E15">
          <w:rPr>
            <w:rStyle w:val="Hyperlink"/>
          </w:rPr>
          <w:t>2.7</w:t>
        </w:r>
        <w:r w:rsidR="003B72CA">
          <w:rPr>
            <w:rFonts w:asciiTheme="minorHAnsi" w:eastAsiaTheme="minorEastAsia" w:hAnsiTheme="minorHAnsi" w:cstheme="minorBidi"/>
            <w:smallCaps w:val="0"/>
            <w:sz w:val="22"/>
            <w:szCs w:val="22"/>
          </w:rPr>
          <w:tab/>
        </w:r>
        <w:r w:rsidR="003B72CA" w:rsidRPr="007E5E15">
          <w:rPr>
            <w:rStyle w:val="Hyperlink"/>
          </w:rPr>
          <w:t>Organisatie en contactgegevens</w:t>
        </w:r>
        <w:r w:rsidR="003B72CA">
          <w:rPr>
            <w:webHidden/>
          </w:rPr>
          <w:tab/>
        </w:r>
        <w:r>
          <w:rPr>
            <w:webHidden/>
          </w:rPr>
          <w:fldChar w:fldCharType="begin"/>
        </w:r>
        <w:r w:rsidR="003B72CA">
          <w:rPr>
            <w:webHidden/>
          </w:rPr>
          <w:instrText xml:space="preserve"> PAGEREF _Toc359603037 \h </w:instrText>
        </w:r>
        <w:r>
          <w:rPr>
            <w:webHidden/>
          </w:rPr>
        </w:r>
        <w:r>
          <w:rPr>
            <w:webHidden/>
          </w:rPr>
          <w:fldChar w:fldCharType="separate"/>
        </w:r>
        <w:r w:rsidR="003B72CA">
          <w:rPr>
            <w:webHidden/>
          </w:rPr>
          <w:t>6</w:t>
        </w:r>
        <w:r>
          <w:rPr>
            <w:webHidden/>
          </w:rPr>
          <w:fldChar w:fldCharType="end"/>
        </w:r>
      </w:hyperlink>
    </w:p>
    <w:p w:rsidR="003B72CA" w:rsidRDefault="00072D3F">
      <w:pPr>
        <w:pStyle w:val="Inhopg1"/>
        <w:rPr>
          <w:rFonts w:asciiTheme="minorHAnsi" w:eastAsiaTheme="minorEastAsia" w:hAnsiTheme="minorHAnsi" w:cstheme="minorBidi"/>
          <w:b w:val="0"/>
          <w:bCs w:val="0"/>
          <w:caps w:val="0"/>
          <w:sz w:val="22"/>
        </w:rPr>
      </w:pPr>
      <w:hyperlink w:anchor="_Toc359603038" w:history="1">
        <w:r w:rsidR="003B72CA" w:rsidRPr="007E5E15">
          <w:rPr>
            <w:rStyle w:val="Hyperlink"/>
          </w:rPr>
          <w:t>3</w:t>
        </w:r>
        <w:r w:rsidR="003B72CA">
          <w:rPr>
            <w:rFonts w:asciiTheme="minorHAnsi" w:eastAsiaTheme="minorEastAsia" w:hAnsiTheme="minorHAnsi" w:cstheme="minorBidi"/>
            <w:b w:val="0"/>
            <w:bCs w:val="0"/>
            <w:caps w:val="0"/>
            <w:sz w:val="22"/>
          </w:rPr>
          <w:tab/>
        </w:r>
        <w:r w:rsidR="003B72CA" w:rsidRPr="007E5E15">
          <w:rPr>
            <w:rStyle w:val="Hyperlink"/>
          </w:rPr>
          <w:t>Voorstel</w:t>
        </w:r>
        <w:r w:rsidR="003B72CA">
          <w:rPr>
            <w:webHidden/>
          </w:rPr>
          <w:tab/>
        </w:r>
        <w:r>
          <w:rPr>
            <w:webHidden/>
          </w:rPr>
          <w:fldChar w:fldCharType="begin"/>
        </w:r>
        <w:r w:rsidR="003B72CA">
          <w:rPr>
            <w:webHidden/>
          </w:rPr>
          <w:instrText xml:space="preserve"> PAGEREF _Toc359603038 \h </w:instrText>
        </w:r>
        <w:r>
          <w:rPr>
            <w:webHidden/>
          </w:rPr>
        </w:r>
        <w:r>
          <w:rPr>
            <w:webHidden/>
          </w:rPr>
          <w:fldChar w:fldCharType="separate"/>
        </w:r>
        <w:r w:rsidR="003B72CA">
          <w:rPr>
            <w:webHidden/>
          </w:rPr>
          <w:t>7</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39" w:history="1">
        <w:r w:rsidR="003B72CA" w:rsidRPr="007E5E15">
          <w:rPr>
            <w:rStyle w:val="Hyperlink"/>
          </w:rPr>
          <w:t>3.1</w:t>
        </w:r>
        <w:r w:rsidR="003B72CA">
          <w:rPr>
            <w:rFonts w:asciiTheme="minorHAnsi" w:eastAsiaTheme="minorEastAsia" w:hAnsiTheme="minorHAnsi" w:cstheme="minorBidi"/>
            <w:smallCaps w:val="0"/>
            <w:sz w:val="22"/>
            <w:szCs w:val="22"/>
          </w:rPr>
          <w:tab/>
        </w:r>
        <w:r w:rsidR="003B72CA" w:rsidRPr="007E5E15">
          <w:rPr>
            <w:rStyle w:val="Hyperlink"/>
          </w:rPr>
          <w:t>Aanpak (BRA/S)</w:t>
        </w:r>
        <w:r w:rsidR="003B72CA">
          <w:rPr>
            <w:webHidden/>
          </w:rPr>
          <w:tab/>
        </w:r>
        <w:r>
          <w:rPr>
            <w:webHidden/>
          </w:rPr>
          <w:fldChar w:fldCharType="begin"/>
        </w:r>
        <w:r w:rsidR="003B72CA">
          <w:rPr>
            <w:webHidden/>
          </w:rPr>
          <w:instrText xml:space="preserve"> PAGEREF _Toc359603039 \h </w:instrText>
        </w:r>
        <w:r>
          <w:rPr>
            <w:webHidden/>
          </w:rPr>
        </w:r>
        <w:r>
          <w:rPr>
            <w:webHidden/>
          </w:rPr>
          <w:fldChar w:fldCharType="separate"/>
        </w:r>
        <w:r w:rsidR="003B72CA">
          <w:rPr>
            <w:webHidden/>
          </w:rPr>
          <w:t>7</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40" w:history="1">
        <w:r w:rsidR="003B72CA" w:rsidRPr="007E5E15">
          <w:rPr>
            <w:rStyle w:val="Hyperlink"/>
          </w:rPr>
          <w:t>3.2</w:t>
        </w:r>
        <w:r w:rsidR="003B72CA">
          <w:rPr>
            <w:rFonts w:asciiTheme="minorHAnsi" w:eastAsiaTheme="minorEastAsia" w:hAnsiTheme="minorHAnsi" w:cstheme="minorBidi"/>
            <w:smallCaps w:val="0"/>
            <w:sz w:val="22"/>
            <w:szCs w:val="22"/>
          </w:rPr>
          <w:tab/>
        </w:r>
        <w:r w:rsidR="003B72CA" w:rsidRPr="007E5E15">
          <w:rPr>
            <w:rStyle w:val="Hyperlink"/>
          </w:rPr>
          <w:t>Proces</w:t>
        </w:r>
        <w:r w:rsidR="003B72CA">
          <w:rPr>
            <w:webHidden/>
          </w:rPr>
          <w:tab/>
        </w:r>
        <w:r>
          <w:rPr>
            <w:webHidden/>
          </w:rPr>
          <w:fldChar w:fldCharType="begin"/>
        </w:r>
        <w:r w:rsidR="003B72CA">
          <w:rPr>
            <w:webHidden/>
          </w:rPr>
          <w:instrText xml:space="preserve"> PAGEREF _Toc359603040 \h </w:instrText>
        </w:r>
        <w:r>
          <w:rPr>
            <w:webHidden/>
          </w:rPr>
        </w:r>
        <w:r>
          <w:rPr>
            <w:webHidden/>
          </w:rPr>
          <w:fldChar w:fldCharType="separate"/>
        </w:r>
        <w:r w:rsidR="003B72CA">
          <w:rPr>
            <w:webHidden/>
          </w:rPr>
          <w:t>8</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41" w:history="1">
        <w:r w:rsidR="003B72CA" w:rsidRPr="007E5E15">
          <w:rPr>
            <w:rStyle w:val="Hyperlink"/>
          </w:rPr>
          <w:t>3.3</w:t>
        </w:r>
        <w:r w:rsidR="003B72CA">
          <w:rPr>
            <w:rFonts w:asciiTheme="minorHAnsi" w:eastAsiaTheme="minorEastAsia" w:hAnsiTheme="minorHAnsi" w:cstheme="minorBidi"/>
            <w:smallCaps w:val="0"/>
            <w:sz w:val="22"/>
            <w:szCs w:val="22"/>
          </w:rPr>
          <w:tab/>
        </w:r>
        <w:r w:rsidR="003B72CA" w:rsidRPr="007E5E15">
          <w:rPr>
            <w:rStyle w:val="Hyperlink"/>
          </w:rPr>
          <w:t>Deliverables</w:t>
        </w:r>
        <w:r w:rsidR="003B72CA">
          <w:rPr>
            <w:webHidden/>
          </w:rPr>
          <w:tab/>
        </w:r>
        <w:r>
          <w:rPr>
            <w:webHidden/>
          </w:rPr>
          <w:fldChar w:fldCharType="begin"/>
        </w:r>
        <w:r w:rsidR="003B72CA">
          <w:rPr>
            <w:webHidden/>
          </w:rPr>
          <w:instrText xml:space="preserve"> PAGEREF _Toc359603041 \h </w:instrText>
        </w:r>
        <w:r>
          <w:rPr>
            <w:webHidden/>
          </w:rPr>
        </w:r>
        <w:r>
          <w:rPr>
            <w:webHidden/>
          </w:rPr>
          <w:fldChar w:fldCharType="separate"/>
        </w:r>
        <w:r w:rsidR="003B72CA">
          <w:rPr>
            <w:webHidden/>
          </w:rPr>
          <w:t>9</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42" w:history="1">
        <w:r w:rsidR="003B72CA" w:rsidRPr="007E5E15">
          <w:rPr>
            <w:rStyle w:val="Hyperlink"/>
            <w:highlight w:val="yellow"/>
          </w:rPr>
          <w:t>3.4</w:t>
        </w:r>
        <w:r w:rsidR="003B72CA">
          <w:rPr>
            <w:rFonts w:asciiTheme="minorHAnsi" w:eastAsiaTheme="minorEastAsia" w:hAnsiTheme="minorHAnsi" w:cstheme="minorBidi"/>
            <w:smallCaps w:val="0"/>
            <w:sz w:val="22"/>
            <w:szCs w:val="22"/>
          </w:rPr>
          <w:tab/>
        </w:r>
        <w:r w:rsidR="003B72CA" w:rsidRPr="007E5E15">
          <w:rPr>
            <w:rStyle w:val="Hyperlink"/>
            <w:highlight w:val="yellow"/>
          </w:rPr>
          <w:t>Planning en doorloooptijden deze 3 weken</w:t>
        </w:r>
        <w:r w:rsidR="003B72CA">
          <w:rPr>
            <w:webHidden/>
          </w:rPr>
          <w:tab/>
        </w:r>
        <w:r>
          <w:rPr>
            <w:webHidden/>
          </w:rPr>
          <w:fldChar w:fldCharType="begin"/>
        </w:r>
        <w:r w:rsidR="003B72CA">
          <w:rPr>
            <w:webHidden/>
          </w:rPr>
          <w:instrText xml:space="preserve"> PAGEREF _Toc359603042 \h </w:instrText>
        </w:r>
        <w:r>
          <w:rPr>
            <w:webHidden/>
          </w:rPr>
        </w:r>
        <w:r>
          <w:rPr>
            <w:webHidden/>
          </w:rPr>
          <w:fldChar w:fldCharType="separate"/>
        </w:r>
        <w:r w:rsidR="003B72CA">
          <w:rPr>
            <w:webHidden/>
          </w:rPr>
          <w:t>10</w:t>
        </w:r>
        <w:r>
          <w:rPr>
            <w:webHidden/>
          </w:rPr>
          <w:fldChar w:fldCharType="end"/>
        </w:r>
      </w:hyperlink>
    </w:p>
    <w:p w:rsidR="003B72CA" w:rsidRDefault="00072D3F">
      <w:pPr>
        <w:pStyle w:val="Inhopg1"/>
        <w:rPr>
          <w:rFonts w:asciiTheme="minorHAnsi" w:eastAsiaTheme="minorEastAsia" w:hAnsiTheme="minorHAnsi" w:cstheme="minorBidi"/>
          <w:b w:val="0"/>
          <w:bCs w:val="0"/>
          <w:caps w:val="0"/>
          <w:sz w:val="22"/>
        </w:rPr>
      </w:pPr>
      <w:hyperlink w:anchor="_Toc359603043" w:history="1">
        <w:r w:rsidR="003B72CA" w:rsidRPr="007E5E15">
          <w:rPr>
            <w:rStyle w:val="Hyperlink"/>
          </w:rPr>
          <w:t>4</w:t>
        </w:r>
        <w:r w:rsidR="003B72CA">
          <w:rPr>
            <w:rFonts w:asciiTheme="minorHAnsi" w:eastAsiaTheme="minorEastAsia" w:hAnsiTheme="minorHAnsi" w:cstheme="minorBidi"/>
            <w:b w:val="0"/>
            <w:bCs w:val="0"/>
            <w:caps w:val="0"/>
            <w:sz w:val="22"/>
          </w:rPr>
          <w:tab/>
        </w:r>
        <w:r w:rsidR="003B72CA" w:rsidRPr="007E5E15">
          <w:rPr>
            <w:rStyle w:val="Hyperlink"/>
          </w:rPr>
          <w:t>Investering</w:t>
        </w:r>
        <w:r w:rsidR="003B72CA">
          <w:rPr>
            <w:webHidden/>
          </w:rPr>
          <w:tab/>
        </w:r>
        <w:r>
          <w:rPr>
            <w:webHidden/>
          </w:rPr>
          <w:fldChar w:fldCharType="begin"/>
        </w:r>
        <w:r w:rsidR="003B72CA">
          <w:rPr>
            <w:webHidden/>
          </w:rPr>
          <w:instrText xml:space="preserve"> PAGEREF _Toc359603043 \h </w:instrText>
        </w:r>
        <w:r>
          <w:rPr>
            <w:webHidden/>
          </w:rPr>
        </w:r>
        <w:r>
          <w:rPr>
            <w:webHidden/>
          </w:rPr>
          <w:fldChar w:fldCharType="separate"/>
        </w:r>
        <w:r w:rsidR="003B72CA">
          <w:rPr>
            <w:webHidden/>
          </w:rPr>
          <w:t>11</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44" w:history="1">
        <w:r w:rsidR="003B72CA" w:rsidRPr="007E5E15">
          <w:rPr>
            <w:rStyle w:val="Hyperlink"/>
          </w:rPr>
          <w:t>4.1</w:t>
        </w:r>
        <w:r w:rsidR="003B72CA">
          <w:rPr>
            <w:rFonts w:asciiTheme="minorHAnsi" w:eastAsiaTheme="minorEastAsia" w:hAnsiTheme="minorHAnsi" w:cstheme="minorBidi"/>
            <w:smallCaps w:val="0"/>
            <w:sz w:val="22"/>
            <w:szCs w:val="22"/>
          </w:rPr>
          <w:tab/>
        </w:r>
        <w:r w:rsidR="003B72CA" w:rsidRPr="007E5E15">
          <w:rPr>
            <w:rStyle w:val="Hyperlink"/>
          </w:rPr>
          <w:t>Resultaatsverplichting Ordina</w:t>
        </w:r>
        <w:r w:rsidR="003B72CA">
          <w:rPr>
            <w:webHidden/>
          </w:rPr>
          <w:tab/>
        </w:r>
        <w:r>
          <w:rPr>
            <w:webHidden/>
          </w:rPr>
          <w:fldChar w:fldCharType="begin"/>
        </w:r>
        <w:r w:rsidR="003B72CA">
          <w:rPr>
            <w:webHidden/>
          </w:rPr>
          <w:instrText xml:space="preserve"> PAGEREF _Toc359603044 \h </w:instrText>
        </w:r>
        <w:r>
          <w:rPr>
            <w:webHidden/>
          </w:rPr>
        </w:r>
        <w:r>
          <w:rPr>
            <w:webHidden/>
          </w:rPr>
          <w:fldChar w:fldCharType="separate"/>
        </w:r>
        <w:r w:rsidR="003B72CA">
          <w:rPr>
            <w:webHidden/>
          </w:rPr>
          <w:t>11</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45" w:history="1">
        <w:r w:rsidR="003B72CA" w:rsidRPr="007E5E15">
          <w:rPr>
            <w:rStyle w:val="Hyperlink"/>
          </w:rPr>
          <w:t>4.2</w:t>
        </w:r>
        <w:r w:rsidR="003B72CA">
          <w:rPr>
            <w:rFonts w:asciiTheme="minorHAnsi" w:eastAsiaTheme="minorEastAsia" w:hAnsiTheme="minorHAnsi" w:cstheme="minorBidi"/>
            <w:smallCaps w:val="0"/>
            <w:sz w:val="22"/>
            <w:szCs w:val="22"/>
          </w:rPr>
          <w:tab/>
        </w:r>
        <w:r w:rsidR="003B72CA" w:rsidRPr="007E5E15">
          <w:rPr>
            <w:rStyle w:val="Hyperlink"/>
          </w:rPr>
          <w:t>Prijsconditie</w:t>
        </w:r>
        <w:r w:rsidR="003B72CA">
          <w:rPr>
            <w:webHidden/>
          </w:rPr>
          <w:tab/>
        </w:r>
        <w:r>
          <w:rPr>
            <w:webHidden/>
          </w:rPr>
          <w:fldChar w:fldCharType="begin"/>
        </w:r>
        <w:r w:rsidR="003B72CA">
          <w:rPr>
            <w:webHidden/>
          </w:rPr>
          <w:instrText xml:space="preserve"> PAGEREF _Toc359603045 \h </w:instrText>
        </w:r>
        <w:r>
          <w:rPr>
            <w:webHidden/>
          </w:rPr>
        </w:r>
        <w:r>
          <w:rPr>
            <w:webHidden/>
          </w:rPr>
          <w:fldChar w:fldCharType="separate"/>
        </w:r>
        <w:r w:rsidR="003B72CA">
          <w:rPr>
            <w:webHidden/>
          </w:rPr>
          <w:t>11</w:t>
        </w:r>
        <w:r>
          <w:rPr>
            <w:webHidden/>
          </w:rPr>
          <w:fldChar w:fldCharType="end"/>
        </w:r>
      </w:hyperlink>
    </w:p>
    <w:p w:rsidR="003B72CA" w:rsidRDefault="00072D3F">
      <w:pPr>
        <w:pStyle w:val="Inhopg2"/>
        <w:rPr>
          <w:rFonts w:asciiTheme="minorHAnsi" w:eastAsiaTheme="minorEastAsia" w:hAnsiTheme="minorHAnsi" w:cstheme="minorBidi"/>
          <w:smallCaps w:val="0"/>
          <w:sz w:val="22"/>
          <w:szCs w:val="22"/>
        </w:rPr>
      </w:pPr>
      <w:hyperlink w:anchor="_Toc359603046" w:history="1">
        <w:r w:rsidR="003B72CA" w:rsidRPr="007E5E15">
          <w:rPr>
            <w:rStyle w:val="Hyperlink"/>
          </w:rPr>
          <w:t>4.3</w:t>
        </w:r>
        <w:r w:rsidR="003B72CA">
          <w:rPr>
            <w:rFonts w:asciiTheme="minorHAnsi" w:eastAsiaTheme="minorEastAsia" w:hAnsiTheme="minorHAnsi" w:cstheme="minorBidi"/>
            <w:smallCaps w:val="0"/>
            <w:sz w:val="22"/>
            <w:szCs w:val="22"/>
          </w:rPr>
          <w:tab/>
        </w:r>
        <w:r w:rsidR="003B72CA" w:rsidRPr="007E5E15">
          <w:rPr>
            <w:rStyle w:val="Hyperlink"/>
          </w:rPr>
          <w:t>Wijze van betaling</w:t>
        </w:r>
        <w:r w:rsidR="003B72CA">
          <w:rPr>
            <w:webHidden/>
          </w:rPr>
          <w:tab/>
        </w:r>
        <w:r>
          <w:rPr>
            <w:webHidden/>
          </w:rPr>
          <w:fldChar w:fldCharType="begin"/>
        </w:r>
        <w:r w:rsidR="003B72CA">
          <w:rPr>
            <w:webHidden/>
          </w:rPr>
          <w:instrText xml:space="preserve"> PAGEREF _Toc359603046 \h </w:instrText>
        </w:r>
        <w:r>
          <w:rPr>
            <w:webHidden/>
          </w:rPr>
        </w:r>
        <w:r>
          <w:rPr>
            <w:webHidden/>
          </w:rPr>
          <w:fldChar w:fldCharType="separate"/>
        </w:r>
        <w:r w:rsidR="003B72CA">
          <w:rPr>
            <w:webHidden/>
          </w:rPr>
          <w:t>11</w:t>
        </w:r>
        <w:r>
          <w:rPr>
            <w:webHidden/>
          </w:rPr>
          <w:fldChar w:fldCharType="end"/>
        </w:r>
      </w:hyperlink>
    </w:p>
    <w:p w:rsidR="003B72CA" w:rsidRDefault="00072D3F">
      <w:pPr>
        <w:pStyle w:val="Inhopg1"/>
        <w:rPr>
          <w:rFonts w:asciiTheme="minorHAnsi" w:eastAsiaTheme="minorEastAsia" w:hAnsiTheme="minorHAnsi" w:cstheme="minorBidi"/>
          <w:b w:val="0"/>
          <w:bCs w:val="0"/>
          <w:caps w:val="0"/>
          <w:sz w:val="22"/>
        </w:rPr>
      </w:pPr>
      <w:hyperlink w:anchor="_Toc359603047" w:history="1">
        <w:r w:rsidR="003B72CA" w:rsidRPr="007E5E15">
          <w:rPr>
            <w:rStyle w:val="Hyperlink"/>
          </w:rPr>
          <w:t>5</w:t>
        </w:r>
        <w:r w:rsidR="003B72CA">
          <w:rPr>
            <w:rFonts w:asciiTheme="minorHAnsi" w:eastAsiaTheme="minorEastAsia" w:hAnsiTheme="minorHAnsi" w:cstheme="minorBidi"/>
            <w:b w:val="0"/>
            <w:bCs w:val="0"/>
            <w:caps w:val="0"/>
            <w:sz w:val="22"/>
          </w:rPr>
          <w:tab/>
        </w:r>
        <w:r w:rsidR="003B72CA" w:rsidRPr="007E5E15">
          <w:rPr>
            <w:rStyle w:val="Hyperlink"/>
          </w:rPr>
          <w:t>Akkoord</w:t>
        </w:r>
        <w:r w:rsidR="003B72CA">
          <w:rPr>
            <w:webHidden/>
          </w:rPr>
          <w:tab/>
        </w:r>
        <w:r>
          <w:rPr>
            <w:webHidden/>
          </w:rPr>
          <w:fldChar w:fldCharType="begin"/>
        </w:r>
        <w:r w:rsidR="003B72CA">
          <w:rPr>
            <w:webHidden/>
          </w:rPr>
          <w:instrText xml:space="preserve"> PAGEREF _Toc359603047 \h </w:instrText>
        </w:r>
        <w:r>
          <w:rPr>
            <w:webHidden/>
          </w:rPr>
        </w:r>
        <w:r>
          <w:rPr>
            <w:webHidden/>
          </w:rPr>
          <w:fldChar w:fldCharType="separate"/>
        </w:r>
        <w:r w:rsidR="003B72CA">
          <w:rPr>
            <w:webHidden/>
          </w:rPr>
          <w:t>12</w:t>
        </w:r>
        <w:r>
          <w:rPr>
            <w:webHidden/>
          </w:rPr>
          <w:fldChar w:fldCharType="end"/>
        </w:r>
      </w:hyperlink>
    </w:p>
    <w:p w:rsidR="00FD11BF" w:rsidRPr="00EC3D6D" w:rsidRDefault="00072D3F" w:rsidP="00791160">
      <w:r>
        <w:rPr>
          <w:noProof/>
        </w:rPr>
        <w:fldChar w:fldCharType="end"/>
      </w:r>
    </w:p>
    <w:p w:rsidR="00FD11BF" w:rsidRPr="00EC3D6D" w:rsidRDefault="00FD11BF" w:rsidP="00791160"/>
    <w:p w:rsidR="00356BAF" w:rsidRDefault="00356BAF" w:rsidP="00791160">
      <w:pPr>
        <w:rPr>
          <w:rFonts w:ascii="Arial Vet" w:hAnsi="Arial Vet" w:cs="Arial"/>
          <w:color w:val="E98300"/>
          <w:sz w:val="24"/>
          <w:szCs w:val="32"/>
        </w:rPr>
      </w:pPr>
      <w:r>
        <w:br w:type="page"/>
      </w:r>
    </w:p>
    <w:p w:rsidR="0091785F" w:rsidRDefault="00FD3923" w:rsidP="00791160">
      <w:pPr>
        <w:pStyle w:val="Kop1"/>
      </w:pPr>
      <w:r>
        <w:lastRenderedPageBreak/>
        <w:t>Samenvatting</w:t>
      </w:r>
    </w:p>
    <w:p w:rsidR="00316EE1" w:rsidRDefault="00DE4F6A" w:rsidP="00DE4F6A">
      <w:r>
        <w:t>De Inspectie van het Onderwijs</w:t>
      </w:r>
      <w:r w:rsidR="00316EE1">
        <w:t xml:space="preserve"> heeft Ordina uitgedaagd om een voorstel te doen voor het integreren sanctietrajecten in het informatiesysteem Ibis. Ordina heeft de handschoen opgenomen, omdat zij wil laten zien wat Ordina bedoelt met </w:t>
      </w:r>
      <w:r w:rsidR="00767C6E">
        <w:t>regelgebaseerd ontwerpen en ingebouwde compliance</w:t>
      </w:r>
      <w:r>
        <w:t xml:space="preserve">. </w:t>
      </w:r>
      <w:r w:rsidR="00316EE1">
        <w:t>Hiertoe  heeft een team van drie specialisten in regelbeheersing (Stefan Hersbach, Han Joosten en Richard ter Mors) i</w:t>
      </w:r>
      <w:r>
        <w:t>n de periode van 7 juni 2013 tot 1 juli 2013 een proof-of-concept uit</w:t>
      </w:r>
      <w:r w:rsidR="00316EE1">
        <w:t>ge</w:t>
      </w:r>
      <w:r>
        <w:t>voer</w:t>
      </w:r>
      <w:r w:rsidR="00316EE1">
        <w:t>d</w:t>
      </w:r>
      <w:r>
        <w:t>.</w:t>
      </w:r>
      <w:r w:rsidR="00316EE1">
        <w:t xml:space="preserve"> Dit voorstel is het resultaat. De onderbouwing van het voorstel bestaat uit:</w:t>
      </w:r>
    </w:p>
    <w:p w:rsidR="00316EE1" w:rsidRDefault="00767C6E" w:rsidP="00316EE1">
      <w:pPr>
        <w:pStyle w:val="Lijstalinea"/>
        <w:numPr>
          <w:ilvl w:val="0"/>
          <w:numId w:val="35"/>
        </w:numPr>
      </w:pPr>
      <w:r>
        <w:t>Alle</w:t>
      </w:r>
      <w:r w:rsidR="00316EE1">
        <w:t xml:space="preserve"> onderbouwing die in </w:t>
      </w:r>
      <w:r w:rsidR="00092E18">
        <w:t>het voorliggende</w:t>
      </w:r>
      <w:r w:rsidR="00316EE1">
        <w:t xml:space="preserve"> document is beschreven;</w:t>
      </w:r>
    </w:p>
    <w:p w:rsidR="00316EE1" w:rsidRDefault="00316EE1" w:rsidP="00316EE1">
      <w:pPr>
        <w:pStyle w:val="Lijstalinea"/>
        <w:numPr>
          <w:ilvl w:val="0"/>
          <w:numId w:val="35"/>
        </w:numPr>
      </w:pPr>
      <w:r>
        <w:t>Een functionele specificatie, inclusief gegevensmodel, die aantoont dat het integreren van het sanctieproces zonder wijziging van het Ibis datamodel mogelijk is.</w:t>
      </w:r>
    </w:p>
    <w:p w:rsidR="00316EE1" w:rsidRDefault="00316EE1" w:rsidP="00316EE1">
      <w:pPr>
        <w:pStyle w:val="Lijstalinea"/>
        <w:numPr>
          <w:ilvl w:val="0"/>
          <w:numId w:val="35"/>
        </w:numPr>
      </w:pPr>
      <w:r>
        <w:t>Een prototype-studie, die bewijst dat de voorgestelde integratie bouwbaar is.</w:t>
      </w:r>
    </w:p>
    <w:p w:rsidR="00DE4F6A" w:rsidRDefault="00767C6E" w:rsidP="00316EE1">
      <w:r>
        <w:t xml:space="preserve">Doel van dit voorstel is om </w:t>
      </w:r>
      <w:r w:rsidR="00DE4F6A">
        <w:t xml:space="preserve">de </w:t>
      </w:r>
      <w:r>
        <w:t xml:space="preserve">vernieuwingsagenda van de </w:t>
      </w:r>
      <w:r w:rsidR="00DE4F6A">
        <w:t xml:space="preserve">Inspectie </w:t>
      </w:r>
      <w:r>
        <w:t>te versnellen.</w:t>
      </w:r>
      <w:r w:rsidR="00092E18">
        <w:t xml:space="preserve"> Als resultaat van deze Proof-of-Concept krijgt de Inspectie:</w:t>
      </w:r>
    </w:p>
    <w:p w:rsidR="00092E18" w:rsidRDefault="00092E18" w:rsidP="00092E18">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092E18" w:rsidRDefault="00092E18" w:rsidP="00092E18">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092E18" w:rsidRDefault="00092E18" w:rsidP="00092E18">
      <w:pPr>
        <w:pStyle w:val="Lijstalinea"/>
        <w:numPr>
          <w:ilvl w:val="0"/>
          <w:numId w:val="36"/>
        </w:numPr>
      </w:pPr>
      <w:r>
        <w:t xml:space="preserve">Zekerheid over de bouwbaarheid van dit voorstel, door de aanwezigheid van een prototype. Omdat dit prototype sanctietrajecten </w:t>
      </w:r>
      <w:r w:rsidR="00122E6B">
        <w:t>laat zien in de gedaante van werkende software, kunnen deze prototypes ook gebruikt worden voor een validatie door toekomstige gebruikers.</w:t>
      </w:r>
    </w:p>
    <w:p w:rsidR="00122E6B" w:rsidRDefault="00122E6B" w:rsidP="00122E6B">
      <w:r>
        <w:t>Concreet stelt Ordina de volgende stappen voor:</w:t>
      </w:r>
    </w:p>
    <w:p w:rsidR="00122E6B" w:rsidRDefault="00122E6B" w:rsidP="00122E6B">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122E6B" w:rsidRDefault="00122E6B" w:rsidP="00122E6B">
      <w:pPr>
        <w:pStyle w:val="Lijstalinea"/>
        <w:numPr>
          <w:ilvl w:val="0"/>
          <w:numId w:val="37"/>
        </w:numPr>
      </w:pPr>
      <w:r>
        <w:t>Gebruik het najaar om de volgende maatregelen uit te voeren:</w:t>
      </w:r>
    </w:p>
    <w:p w:rsidR="00122E6B" w:rsidRDefault="00122E6B" w:rsidP="00122E6B">
      <w:pPr>
        <w:pStyle w:val="Lijstalinea"/>
        <w:numPr>
          <w:ilvl w:val="1"/>
          <w:numId w:val="37"/>
        </w:numPr>
      </w:pPr>
      <w:r>
        <w:t>Toevoegen van sanctietrajecten in Ibis, waaronder begrepen 16 extra bedrijfsservices die nog extra gemaakt moeten worden. Mik op 1 oktober als in-productie-datum.</w:t>
      </w:r>
    </w:p>
    <w:p w:rsidR="00122E6B" w:rsidRDefault="00122E6B" w:rsidP="00122E6B">
      <w:pPr>
        <w:pStyle w:val="Lijstalinea"/>
        <w:numPr>
          <w:ilvl w:val="1"/>
          <w:numId w:val="37"/>
        </w:numPr>
      </w:pPr>
      <w:r>
        <w:t>Toevoegen van signaleringsfunctionaliteit in Ibis op basis van regelbeheersing. Mik op 1 december als in-productie-datum.</w:t>
      </w:r>
    </w:p>
    <w:p w:rsidR="00122E6B" w:rsidRDefault="00122E6B" w:rsidP="00122E6B">
      <w:pPr>
        <w:pStyle w:val="Lijstalinea"/>
        <w:numPr>
          <w:ilvl w:val="1"/>
          <w:numId w:val="37"/>
        </w:numPr>
      </w:pPr>
      <w:r>
        <w:t>Borgen dat op enig moment de juiste regels (in juridische zin) worden gehanteerd binnen Ibis.</w:t>
      </w:r>
      <w:r w:rsidR="00FD3923">
        <w:t xml:space="preserve"> Dit is een continu proces, omdat uitvoeringsregels steeds veranderen.</w:t>
      </w:r>
    </w:p>
    <w:p w:rsidR="00B3714F" w:rsidRDefault="00FD3923" w:rsidP="00791160">
      <w:pPr>
        <w:pStyle w:val="Kop2"/>
      </w:pPr>
      <w:r>
        <w:t>Opdracht</w:t>
      </w:r>
    </w:p>
    <w:p w:rsidR="00EF163D" w:rsidRPr="00FD3923" w:rsidRDefault="00FD3923" w:rsidP="00FD3923">
      <w:r w:rsidRPr="00FD3923">
        <w:t xml:space="preserve">Opdrachtgever </w:t>
      </w:r>
      <w:r w:rsidR="0064288A" w:rsidRPr="00FD3923">
        <w:t xml:space="preserve">is  de </w:t>
      </w:r>
      <w:r w:rsidR="00356BAF" w:rsidRPr="00FD3923">
        <w:t>De Inspectie van het Onderwijs</w:t>
      </w:r>
      <w:r w:rsidR="00FC4EC1" w:rsidRPr="00FD3923">
        <w:t xml:space="preserve"> </w:t>
      </w:r>
      <w:r w:rsidR="0045410B" w:rsidRPr="00FD3923">
        <w:t xml:space="preserve">te </w:t>
      </w:r>
      <w:r w:rsidR="00E2626C" w:rsidRPr="00FD3923">
        <w:t>Utrecht.</w:t>
      </w:r>
      <w:r w:rsidRPr="00FD3923">
        <w:t xml:space="preserve"> De opdracht is verleend door Dion Kotteman, directeur van de Inspectie, op 6 juni 2013.</w:t>
      </w:r>
      <w:r w:rsidR="00E2626C" w:rsidRPr="00FD3923">
        <w:t xml:space="preserve"> </w:t>
      </w:r>
      <w:r w:rsidRPr="00FD3923">
        <w:t xml:space="preserve"> </w:t>
      </w:r>
      <w:r w:rsidR="000A60D2" w:rsidRPr="00FD3923">
        <w:t>Contactperso</w:t>
      </w:r>
      <w:r w:rsidR="008A4C50" w:rsidRPr="00FD3923">
        <w:t>on</w:t>
      </w:r>
      <w:r w:rsidR="000A60D2" w:rsidRPr="00FD3923">
        <w:t xml:space="preserve"> </w:t>
      </w:r>
      <w:r w:rsidR="00E2626C" w:rsidRPr="00FD3923">
        <w:t>vanuit opdrachtgever</w:t>
      </w:r>
      <w:r w:rsidRPr="00FD3923">
        <w:t xml:space="preserve"> is Annemiek  Vermeer, tel. 06-27743569, mail: </w:t>
      </w:r>
      <w:r>
        <w:t>a</w:t>
      </w:r>
      <w:r w:rsidRPr="00FD3923">
        <w:t>.vermeer@owinsp.nl.</w:t>
      </w:r>
    </w:p>
    <w:p w:rsidR="00FD3923" w:rsidRPr="00FD3923" w:rsidRDefault="00B3714F" w:rsidP="00FD3923">
      <w:r w:rsidRPr="00FD3923">
        <w:t>De o</w:t>
      </w:r>
      <w:r w:rsidR="00A449CE" w:rsidRPr="00FD3923">
        <w:t xml:space="preserve">pdrachtnemer is Ordina </w:t>
      </w:r>
      <w:r w:rsidR="00FD3923" w:rsidRPr="00FD3923">
        <w:t xml:space="preserve">N.V. </w:t>
      </w:r>
      <w:r w:rsidR="00A449CE" w:rsidRPr="00FD3923">
        <w:t xml:space="preserve">te </w:t>
      </w:r>
      <w:r w:rsidR="005147B4" w:rsidRPr="00FD3923">
        <w:t>Nieuwegein</w:t>
      </w:r>
      <w:r w:rsidR="00FD3923" w:rsidRPr="00FD3923">
        <w:t xml:space="preserve">. </w:t>
      </w:r>
      <w:r w:rsidR="005147B4" w:rsidRPr="00FD3923">
        <w:t xml:space="preserve"> </w:t>
      </w:r>
      <w:r w:rsidR="00FD3923" w:rsidRPr="00FD3923">
        <w:t>Contactpersoon vanuit opdrachtgever is Stef Joosten, tel.</w:t>
      </w:r>
    </w:p>
    <w:p w:rsidR="00FD3923" w:rsidRPr="00FD3923" w:rsidRDefault="00FD3923" w:rsidP="00FD3923">
      <w:pPr>
        <w:rPr>
          <w:lang w:val="en-US"/>
        </w:rPr>
      </w:pPr>
      <w:r w:rsidRPr="00FD3923">
        <w:rPr>
          <w:lang w:val="en-US"/>
        </w:rPr>
        <w:t>06-51348895, mail: stef.joosten@ordina.nl.</w:t>
      </w:r>
    </w:p>
    <w:p w:rsidR="000A60D2" w:rsidRPr="00FD3923" w:rsidRDefault="00FD3923" w:rsidP="00FD3923">
      <w:r w:rsidRPr="00FD3923">
        <w:t>De opdracht is opgeleverd op 1 juli 2013 in Nieuwegein.</w:t>
      </w:r>
    </w:p>
    <w:p w:rsidR="00163FD0" w:rsidRPr="009B7505" w:rsidRDefault="00FD3923" w:rsidP="00791160">
      <w:pPr>
        <w:pStyle w:val="Kop2"/>
        <w:rPr>
          <w:lang w:val="de-DE"/>
        </w:rPr>
      </w:pPr>
      <w:r>
        <w:rPr>
          <w:lang w:val="de-DE"/>
        </w:rPr>
        <w:t>Leeswijzer</w:t>
      </w:r>
    </w:p>
    <w:p w:rsidR="00163FD0" w:rsidRDefault="0064288A" w:rsidP="00791160">
      <w:pPr>
        <w:rPr>
          <w:lang w:val="de-DE"/>
        </w:rPr>
      </w:pPr>
      <w:r>
        <w:rPr>
          <w:lang w:val="de-DE"/>
        </w:rPr>
        <w:t>Dit document bevat de volgende hoofdstukken:</w:t>
      </w:r>
    </w:p>
    <w:p w:rsidR="0064288A" w:rsidRDefault="0064288A" w:rsidP="00791160">
      <w:pPr>
        <w:rPr>
          <w:lang w:val="de-DE"/>
        </w:rPr>
      </w:pPr>
      <w:r>
        <w:rPr>
          <w:lang w:val="de-DE"/>
        </w:rPr>
        <w:t xml:space="preserve">Hoofdstuk 1: </w:t>
      </w:r>
    </w:p>
    <w:p w:rsidR="0064288A" w:rsidRDefault="0064288A" w:rsidP="00791160">
      <w:pPr>
        <w:rPr>
          <w:lang w:val="de-DE"/>
        </w:rPr>
      </w:pPr>
      <w:r>
        <w:rPr>
          <w:lang w:val="de-DE"/>
        </w:rPr>
        <w:t>Hoofstuk 2:</w:t>
      </w:r>
    </w:p>
    <w:p w:rsidR="0064288A" w:rsidRPr="009B7505" w:rsidRDefault="0064288A" w:rsidP="00791160">
      <w:pPr>
        <w:rPr>
          <w:lang w:val="de-DE"/>
        </w:rPr>
      </w:pPr>
      <w:r>
        <w:rPr>
          <w:lang w:val="de-DE"/>
        </w:rPr>
        <w:t>bladiebla.</w:t>
      </w:r>
    </w:p>
    <w:p w:rsidR="00A449CE" w:rsidRPr="009B7505" w:rsidRDefault="00A449CE" w:rsidP="00791160">
      <w:pPr>
        <w:rPr>
          <w:lang w:val="de-DE"/>
        </w:rPr>
      </w:pPr>
    </w:p>
    <w:p w:rsidR="00B02AF3" w:rsidRDefault="00B02AF3" w:rsidP="00791160">
      <w:pPr>
        <w:rPr>
          <w:lang w:val="de-DE"/>
        </w:rPr>
      </w:pPr>
    </w:p>
    <w:p w:rsidR="0064288A" w:rsidRDefault="0064288A" w:rsidP="00791160">
      <w:pPr>
        <w:rPr>
          <w:lang w:val="de-DE"/>
        </w:rPr>
      </w:pPr>
    </w:p>
    <w:p w:rsidR="0064288A" w:rsidRPr="009B7505" w:rsidRDefault="0064288A" w:rsidP="00791160">
      <w:pPr>
        <w:rPr>
          <w:lang w:val="de-DE"/>
        </w:rPr>
      </w:pPr>
    </w:p>
    <w:p w:rsidR="00EF7520" w:rsidRPr="009B7505" w:rsidRDefault="00EF7520" w:rsidP="00791160">
      <w:pPr>
        <w:rPr>
          <w:rFonts w:ascii="Arial Vet" w:hAnsi="Arial Vet" w:cs="Arial"/>
          <w:color w:val="E98300"/>
          <w:sz w:val="24"/>
          <w:szCs w:val="32"/>
          <w:lang w:val="de-DE"/>
        </w:rPr>
      </w:pPr>
      <w:bookmarkStart w:id="1" w:name="_Toc237683742"/>
      <w:r w:rsidRPr="009B7505">
        <w:rPr>
          <w:lang w:val="de-DE"/>
        </w:rPr>
        <w:br w:type="page"/>
      </w:r>
    </w:p>
    <w:p w:rsidR="00356BAF" w:rsidRDefault="0064288A" w:rsidP="00791160">
      <w:pPr>
        <w:pStyle w:val="Kop1"/>
      </w:pPr>
      <w:bookmarkStart w:id="2" w:name="_Toc359603030"/>
      <w:r>
        <w:lastRenderedPageBreak/>
        <w:t>Context, Opdrachtsomschrijving</w:t>
      </w:r>
      <w:bookmarkEnd w:id="2"/>
      <w:r w:rsidR="00EC66E9">
        <w:t>, Scope</w:t>
      </w:r>
    </w:p>
    <w:p w:rsidR="00356BAF" w:rsidRDefault="00356BAF" w:rsidP="00791160"/>
    <w:p w:rsidR="0064288A" w:rsidRDefault="0064288A" w:rsidP="00791160">
      <w:pPr>
        <w:pStyle w:val="Kop2"/>
      </w:pPr>
      <w:bookmarkStart w:id="3" w:name="_Toc359603031"/>
      <w:r>
        <w:t>Context</w:t>
      </w:r>
      <w:bookmarkEnd w:id="3"/>
      <w:r>
        <w:t xml:space="preserve"> </w:t>
      </w:r>
    </w:p>
    <w:p w:rsidR="0064288A" w:rsidRDefault="00C038A3" w:rsidP="00791160">
      <w:r>
        <w:t>Op het moment van schrijven van dit voorstel, vindt een transitie plaats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64288A" w:rsidRDefault="0064288A" w:rsidP="00791160"/>
    <w:p w:rsidR="00356BAF" w:rsidRDefault="00BA175F" w:rsidP="00BA175F">
      <w:r w:rsidRPr="00BA175F">
        <w:rPr>
          <w:highlight w:val="magenta"/>
        </w:rPr>
        <w:t>RtM</w:t>
      </w:r>
    </w:p>
    <w:p w:rsidR="00356BAF" w:rsidRDefault="00356BAF" w:rsidP="00791160"/>
    <w:p w:rsidR="0064288A" w:rsidRDefault="0064288A" w:rsidP="00791160">
      <w:pPr>
        <w:pStyle w:val="Kop2"/>
      </w:pPr>
      <w:bookmarkStart w:id="4" w:name="_Toc359603032"/>
      <w:r>
        <w:t>Probleemstelling</w:t>
      </w:r>
      <w:bookmarkEnd w:id="4"/>
    </w:p>
    <w:p w:rsidR="00356BAF" w:rsidRDefault="00BA175F" w:rsidP="00791160">
      <w:r w:rsidRPr="00BA175F">
        <w:rPr>
          <w:highlight w:val="magenta"/>
        </w:rPr>
        <w:t>RtM</w:t>
      </w:r>
    </w:p>
    <w:p w:rsidR="00C038A3" w:rsidRDefault="00C038A3" w:rsidP="00C038A3">
      <w:r>
        <w:t>De inspectie van het onderwijs maakt voor haar procesondersteuning gebruik van Ibis. Dit informatiesysteem omvat allereerst de registratie van de objecten van toezicht (module IOS), in dit geval scholen, besturen etc. Daarnaast levert Ibis procesondersteuning.</w:t>
      </w:r>
    </w:p>
    <w:p w:rsidR="00C038A3" w:rsidRDefault="00C038A3" w:rsidP="00C038A3"/>
    <w:p w:rsidR="00C038A3" w:rsidRDefault="00C038A3" w:rsidP="00C038A3">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C038A3" w:rsidRDefault="00C038A3" w:rsidP="00C038A3"/>
    <w:p w:rsidR="00C038A3" w:rsidRDefault="00C038A3" w:rsidP="00C038A3">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C038A3" w:rsidRDefault="00C038A3" w:rsidP="00C038A3"/>
    <w:p w:rsidR="00C038A3" w:rsidRDefault="00C038A3" w:rsidP="00C038A3">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 en de dossiervorming vindt deels in Edocs plaats. Juridische Zaken gebruikt daarbij andere zaaknummers dan Ibis.</w:t>
      </w:r>
    </w:p>
    <w:p w:rsidR="00C038A3" w:rsidRDefault="00C038A3" w:rsidP="00C038A3"/>
    <w:p w:rsidR="00C038A3" w:rsidRDefault="00C038A3" w:rsidP="00C038A3">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C038A3" w:rsidRDefault="00C038A3" w:rsidP="00C038A3"/>
    <w:p w:rsidR="00C038A3" w:rsidRDefault="00C038A3" w:rsidP="00C038A3">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C038A3" w:rsidRDefault="00C038A3" w:rsidP="00C038A3"/>
    <w:p w:rsidR="00C038A3" w:rsidRDefault="00C038A3" w:rsidP="00C038A3">
      <w:r>
        <w:lastRenderedPageBreak/>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C038A3" w:rsidRDefault="00C038A3" w:rsidP="00C038A3"/>
    <w:p w:rsidR="00C038A3" w:rsidRDefault="00C038A3" w:rsidP="00791160"/>
    <w:p w:rsidR="00761347" w:rsidRPr="00BA175F" w:rsidRDefault="00761347" w:rsidP="00791160">
      <w:pPr>
        <w:pStyle w:val="Kop2"/>
        <w:rPr>
          <w:highlight w:val="magenta"/>
        </w:rPr>
      </w:pPr>
      <w:bookmarkStart w:id="5" w:name="_Toc359603033"/>
      <w:r w:rsidRPr="00BA175F">
        <w:rPr>
          <w:highlight w:val="magenta"/>
        </w:rPr>
        <w:t>Randvoorwaarden</w:t>
      </w:r>
      <w:bookmarkEnd w:id="5"/>
    </w:p>
    <w:p w:rsidR="00BA175F" w:rsidRPr="00BA175F" w:rsidRDefault="00BA175F" w:rsidP="00791160">
      <w:pPr>
        <w:rPr>
          <w:b/>
          <w:u w:val="single"/>
        </w:rPr>
      </w:pPr>
      <w:r w:rsidRPr="00BA175F">
        <w:rPr>
          <w:b/>
          <w:u w:val="single"/>
        </w:rPr>
        <w:t>Oplossingsrichting</w:t>
      </w:r>
    </w:p>
    <w:p w:rsidR="00761347" w:rsidRDefault="00761347" w:rsidP="00791160">
      <w:r>
        <w:t>Vanuit de opdrachtgever worden de volgende randvoorwaarden gesteld aan de uitwerking van de opdracht:</w:t>
      </w:r>
    </w:p>
    <w:p w:rsidR="00761347" w:rsidRDefault="00761347" w:rsidP="00791160"/>
    <w:p w:rsidR="00356BAF" w:rsidRDefault="00356BAF" w:rsidP="00791160">
      <w:pPr>
        <w:pStyle w:val="Lijstalinea"/>
      </w:pPr>
      <w:r>
        <w:t>Er wordt geen nieuwe applicatie aan het landschap toegevoegd</w:t>
      </w:r>
    </w:p>
    <w:p w:rsidR="00356BAF" w:rsidRDefault="00356BAF" w:rsidP="00791160">
      <w:pPr>
        <w:pStyle w:val="Lijstalinea"/>
      </w:pPr>
      <w:r>
        <w:t>Het proces sluit aan op het onderzoeksproces in Ibis en de daaruit voortvloeiende zaakordening</w:t>
      </w:r>
    </w:p>
    <w:p w:rsidR="00356BAF" w:rsidRDefault="00356BAF" w:rsidP="00791160">
      <w:pPr>
        <w:pStyle w:val="Lijstalinea"/>
      </w:pPr>
      <w:r>
        <w:t>Het spread sheet verdwijnt. De procesondersteuning en P&amp;C-voorzieningen voor Juridische Zaken worden of gerealiseerd in Ibis, dan wel in Edocs.</w:t>
      </w:r>
    </w:p>
    <w:p w:rsidR="00356BAF" w:rsidRDefault="00356BAF" w:rsidP="00791160">
      <w:pPr>
        <w:pStyle w:val="Lijstalinea"/>
      </w:pPr>
      <w:r>
        <w:t>De overige functionele informatiebehoeften zoals die momenteel in het spread sheet worden gerealiseerd, zijn in de nieuwe situatie minstens opnieuw beschikbaar.</w:t>
      </w:r>
    </w:p>
    <w:p w:rsidR="00BA175F" w:rsidRPr="00BA175F" w:rsidRDefault="00BA175F" w:rsidP="00BA175F">
      <w:pPr>
        <w:rPr>
          <w:b/>
          <w:u w:val="single"/>
        </w:rPr>
      </w:pPr>
      <w:r w:rsidRPr="00BA175F">
        <w:rPr>
          <w:b/>
          <w:u w:val="single"/>
        </w:rPr>
        <w:t>Documentatie en Resources</w:t>
      </w:r>
    </w:p>
    <w:p w:rsidR="00BA175F" w:rsidRDefault="00BA175F" w:rsidP="00BA175F">
      <w:r>
        <w:t>Om tot een zo goed mogelijk resultaat te komen, is mederwerking van IO op een aantal punten randvoorwaardelijk:</w:t>
      </w:r>
    </w:p>
    <w:p w:rsidR="00BA175F" w:rsidRDefault="00BA175F" w:rsidP="00BA175F">
      <w:pPr>
        <w:pStyle w:val="Lijstalinea"/>
      </w:pPr>
      <w:r>
        <w:t>Beschikbaar aanspreekpunt binnen OI om tussenresultaten</w:t>
      </w:r>
      <w:r w:rsidR="00A642B1">
        <w:t xml:space="preserve"> taalanalyse</w:t>
      </w:r>
      <w:r>
        <w:t xml:space="preserve"> te toetsen</w:t>
      </w:r>
    </w:p>
    <w:p w:rsidR="00BA175F" w:rsidRDefault="00BA175F" w:rsidP="00BA175F">
      <w:pPr>
        <w:pStyle w:val="Lijstalinea"/>
      </w:pPr>
      <w:r>
        <w:t xml:space="preserve">Beschikbaarheid van huidige </w:t>
      </w:r>
      <w:r w:rsidR="00A642B1">
        <w:t xml:space="preserve">functionele en technische </w:t>
      </w:r>
      <w:r>
        <w:t>documentatie over IBIS, werkwijzen en wetgeving Inspectie.</w:t>
      </w:r>
    </w:p>
    <w:p w:rsidR="00A642B1" w:rsidRDefault="00BA175F" w:rsidP="00791160">
      <w:r w:rsidRPr="003678D5">
        <w:rPr>
          <w:highlight w:val="lightGray"/>
        </w:rPr>
        <w:t>Daarn</w:t>
      </w:r>
      <w:r w:rsidR="005F2FFC" w:rsidRPr="003678D5">
        <w:rPr>
          <w:highlight w:val="lightGray"/>
        </w:rPr>
        <w:t>a</w:t>
      </w:r>
      <w:r w:rsidRPr="003678D5">
        <w:rPr>
          <w:highlight w:val="lightGray"/>
        </w:rPr>
        <w:t>ast moet iedere nieuwe bron van informatie, schriftelijk of in persoonsvor</w:t>
      </w:r>
      <w:r w:rsidR="00A642B1" w:rsidRPr="003678D5">
        <w:rPr>
          <w:highlight w:val="lightGray"/>
        </w:rPr>
        <w:t>m, tijdig dan wel op korte temijn mogelijk beschikbaar zijn voor Ordina.</w:t>
      </w:r>
      <w:r w:rsidR="005F2FFC">
        <w:t xml:space="preserve"> </w:t>
      </w:r>
    </w:p>
    <w:p w:rsidR="0064288A" w:rsidRDefault="0064288A" w:rsidP="00791160"/>
    <w:p w:rsidR="00356BAF" w:rsidRDefault="00356BAF" w:rsidP="00791160">
      <w:pPr>
        <w:pStyle w:val="Kop2"/>
      </w:pPr>
      <w:bookmarkStart w:id="6" w:name="_Toc359603034"/>
      <w:r>
        <w:t>Opdracht</w:t>
      </w:r>
      <w:bookmarkEnd w:id="6"/>
    </w:p>
    <w:p w:rsidR="00356BAF" w:rsidRDefault="00BA175F" w:rsidP="00791160">
      <w:r w:rsidRPr="00BA175F">
        <w:rPr>
          <w:highlight w:val="magenta"/>
        </w:rPr>
        <w:t>RtM</w:t>
      </w:r>
    </w:p>
    <w:p w:rsidR="00BA175F" w:rsidRDefault="00BA175F" w:rsidP="00791160"/>
    <w:p w:rsidR="006D57B2" w:rsidRDefault="00EC66E9" w:rsidP="006D57B2">
      <w:pPr>
        <w:pStyle w:val="Kop2"/>
      </w:pPr>
      <w:bookmarkStart w:id="7" w:name="_Toc359603035"/>
      <w:r>
        <w:t>Scope/</w:t>
      </w:r>
      <w:r w:rsidR="006D57B2">
        <w:t>Doelstelling</w:t>
      </w:r>
      <w:bookmarkEnd w:id="7"/>
    </w:p>
    <w:p w:rsidR="006D57B2" w:rsidRDefault="006D57B2" w:rsidP="006D57B2">
      <w:r>
        <w:t xml:space="preserve">Het voorstel zal gaan over een </w:t>
      </w:r>
      <w:commentRangeStart w:id="8"/>
      <w:r>
        <w:t xml:space="preserve">verbouwing </w:t>
      </w:r>
      <w:commentRangeEnd w:id="8"/>
      <w:r w:rsidR="00FD3923">
        <w:rPr>
          <w:rStyle w:val="Verwijzingopmerking"/>
        </w:rPr>
        <w:commentReference w:id="8"/>
      </w:r>
      <w:r>
        <w:t>van Ibis, teneinde sanctietrajecten t.b.v. Juridische Zaken te ondersteunen. In het ontwerp zal op platform-onafhankelijke wijze worden aangetoond dat het integreren van inspectietrajecten en sanctietrajecten in één systeem mogelijk is. Omdat de uitdaging een voorstel betreft, valt de feitelijke verbouwing van Ibis buiten scope.</w:t>
      </w:r>
    </w:p>
    <w:p w:rsidR="006D57B2" w:rsidRDefault="006D57B2" w:rsidP="006D57B2">
      <w:r>
        <w:t>In de workshop wordt een voorstel gepresenteerd met als onderbouwende elementen:</w:t>
      </w:r>
    </w:p>
    <w:p w:rsidR="006D57B2" w:rsidRDefault="006D57B2" w:rsidP="006D57B2">
      <w:pPr>
        <w:pStyle w:val="Lijstalinea"/>
      </w:pPr>
      <w:r>
        <w:t>Een functionele specificatie, waarin</w:t>
      </w:r>
    </w:p>
    <w:p w:rsidR="006D57B2" w:rsidRDefault="006D57B2" w:rsidP="006D57B2">
      <w:pPr>
        <w:pStyle w:val="Lijstalinea"/>
      </w:pPr>
      <w:r>
        <w:t>de regels staan benoemd die de Inspectie in de nieuwe situatie wil naleven;</w:t>
      </w:r>
    </w:p>
    <w:p w:rsidR="006D57B2" w:rsidRDefault="006D57B2" w:rsidP="006D57B2">
      <w:pPr>
        <w:pStyle w:val="Lijstalinea"/>
      </w:pPr>
      <w:r>
        <w:t>een conceptuele analyse is gemaakt van het vraagstuk, op basis van genoemde regels;</w:t>
      </w:r>
    </w:p>
    <w:p w:rsidR="006D57B2" w:rsidRDefault="006D57B2" w:rsidP="006D57B2">
      <w:pPr>
        <w:pStyle w:val="Lijstalinea"/>
      </w:pPr>
      <w:r>
        <w:t>een logisch gegevensmodel wordt gepresenteerd, waarin het minimale is gedefinieerd om de genoemde regels te kunnen naleven.</w:t>
      </w:r>
    </w:p>
    <w:p w:rsidR="006D57B2" w:rsidRDefault="006D57B2" w:rsidP="006D57B2">
      <w:pPr>
        <w:pStyle w:val="Lijstalinea"/>
      </w:pPr>
      <w:r>
        <w:t>Deze functionele specificatie onderbouwt het voorstel van Ordina langs de inhoudelijke as, waaruit moet blijken dat Ordina de procesgang in het sanctietraject in voldoende mate heeft begrepen.</w:t>
      </w:r>
    </w:p>
    <w:p w:rsidR="006D57B2" w:rsidRDefault="006D57B2" w:rsidP="006D57B2">
      <w:pPr>
        <w:pStyle w:val="Lijstalinea"/>
      </w:pPr>
      <w:r>
        <w:t>Een prototype wordt gemaakt van het zaaksysteem voor sanctietrajecten, waarin alleen de proceslogica voor sanctietrajecten kan worden uitgevoerd door gebruikers. Het prototype bewijst de bouwbaarheid van het sanctietraject.</w:t>
      </w:r>
    </w:p>
    <w:p w:rsidR="00BA175F" w:rsidRDefault="00BA175F" w:rsidP="00791160"/>
    <w:p w:rsidR="00BA175F" w:rsidRDefault="00BA175F" w:rsidP="00BA175F">
      <w:pPr>
        <w:pStyle w:val="Kop2"/>
      </w:pPr>
      <w:bookmarkStart w:id="9" w:name="_Toc359603036"/>
      <w:commentRangeStart w:id="10"/>
      <w:r>
        <w:lastRenderedPageBreak/>
        <w:t>Wann</w:t>
      </w:r>
      <w:r w:rsidR="006D57B2">
        <w:t>e</w:t>
      </w:r>
      <w:r>
        <w:t>er is de opdracht succesvol</w:t>
      </w:r>
      <w:bookmarkEnd w:id="9"/>
    </w:p>
    <w:p w:rsidR="00356BAF" w:rsidRDefault="00356BAF" w:rsidP="00791160">
      <w:r w:rsidRPr="00BA175F">
        <w:rPr>
          <w:highlight w:val="magenta"/>
        </w:rPr>
        <w:t>Deze uitdaging is een succes wanneer de Inspectie na afloop van de workshop de uitdaging beoordelen met een mediaan beoordeling van 7 op een schaal van 1-10.</w:t>
      </w:r>
    </w:p>
    <w:p w:rsidR="00356BAF" w:rsidRDefault="00356BAF" w:rsidP="00791160"/>
    <w:p w:rsidR="00356BAF" w:rsidRDefault="00356BAF" w:rsidP="00791160">
      <w:r w:rsidRPr="00BA175F">
        <w:rPr>
          <w:highlight w:val="magenta"/>
        </w:rPr>
        <w:t>Bij gebleken succes treedt de inspectie in gesprek met Ordina over de realisatie van dit voorstel in de praktijk. Daarbij zullen uiteraard alle betreffende regels t.a.v. inkoop worden gerespecteerd.</w:t>
      </w:r>
    </w:p>
    <w:p w:rsidR="00356BAF" w:rsidRDefault="00356BAF" w:rsidP="00791160"/>
    <w:p w:rsidR="00356BAF" w:rsidRDefault="00FD3923" w:rsidP="006D57B2">
      <w:pPr>
        <w:pStyle w:val="Kop2"/>
      </w:pPr>
      <w:bookmarkStart w:id="11" w:name="_Toc359603037"/>
      <w:commentRangeStart w:id="12"/>
      <w:commentRangeEnd w:id="10"/>
      <w:r>
        <w:rPr>
          <w:rStyle w:val="Verwijzingopmerking"/>
          <w:rFonts w:ascii="Arial" w:hAnsi="Arial" w:cs="Times New Roman"/>
          <w:b w:val="0"/>
          <w:iCs w:val="0"/>
          <w:color w:val="auto"/>
        </w:rPr>
        <w:commentReference w:id="10"/>
      </w:r>
      <w:r w:rsidR="00BA175F">
        <w:t>Organisatie en contactgegevens</w:t>
      </w:r>
      <w:bookmarkEnd w:id="11"/>
      <w:commentRangeEnd w:id="12"/>
      <w:r>
        <w:rPr>
          <w:rStyle w:val="Verwijzingopmerking"/>
          <w:rFonts w:ascii="Arial" w:hAnsi="Arial" w:cs="Times New Roman"/>
          <w:b w:val="0"/>
          <w:iCs w:val="0"/>
          <w:color w:val="auto"/>
        </w:rPr>
        <w:commentReference w:id="12"/>
      </w:r>
    </w:p>
    <w:p w:rsidR="00BA175F" w:rsidRDefault="00BA175F" w:rsidP="00791160">
      <w:pPr>
        <w:rPr>
          <w:b/>
        </w:rPr>
      </w:pPr>
      <w:r w:rsidRPr="00BA175F">
        <w:rPr>
          <w:b/>
        </w:rPr>
        <w:t>Inspectie</w:t>
      </w:r>
    </w:p>
    <w:tbl>
      <w:tblPr>
        <w:tblStyle w:val="Tabelraster"/>
        <w:tblW w:w="0" w:type="auto"/>
        <w:tblLook w:val="04A0"/>
      </w:tblPr>
      <w:tblGrid>
        <w:gridCol w:w="2302"/>
        <w:gridCol w:w="2303"/>
        <w:gridCol w:w="2303"/>
        <w:gridCol w:w="2303"/>
      </w:tblGrid>
      <w:tr w:rsidR="006D57B2" w:rsidTr="003B72CA">
        <w:tc>
          <w:tcPr>
            <w:tcW w:w="2302" w:type="dxa"/>
          </w:tcPr>
          <w:p w:rsidR="006D57B2" w:rsidRDefault="006D57B2" w:rsidP="003B72CA">
            <w:pPr>
              <w:rPr>
                <w:b/>
              </w:rPr>
            </w:pPr>
            <w:r>
              <w:rPr>
                <w:b/>
              </w:rPr>
              <w:t>Wie</w:t>
            </w:r>
          </w:p>
        </w:tc>
        <w:tc>
          <w:tcPr>
            <w:tcW w:w="2303" w:type="dxa"/>
          </w:tcPr>
          <w:p w:rsidR="006D57B2" w:rsidRDefault="006D57B2" w:rsidP="003B72CA">
            <w:pPr>
              <w:rPr>
                <w:b/>
              </w:rPr>
            </w:pPr>
            <w:r>
              <w:rPr>
                <w:b/>
              </w:rPr>
              <w:t>Rol</w:t>
            </w:r>
          </w:p>
        </w:tc>
        <w:tc>
          <w:tcPr>
            <w:tcW w:w="2303" w:type="dxa"/>
          </w:tcPr>
          <w:p w:rsidR="006D57B2" w:rsidRDefault="006D57B2" w:rsidP="003B72CA">
            <w:pPr>
              <w:rPr>
                <w:b/>
              </w:rPr>
            </w:pPr>
            <w:r>
              <w:rPr>
                <w:b/>
              </w:rPr>
              <w:t>Tel.</w:t>
            </w:r>
          </w:p>
        </w:tc>
        <w:tc>
          <w:tcPr>
            <w:tcW w:w="2303" w:type="dxa"/>
          </w:tcPr>
          <w:p w:rsidR="006D57B2" w:rsidRDefault="006D57B2" w:rsidP="003B72CA">
            <w:pPr>
              <w:rPr>
                <w:b/>
              </w:rPr>
            </w:pPr>
            <w:r>
              <w:rPr>
                <w:b/>
              </w:rPr>
              <w:t>Email.</w:t>
            </w:r>
          </w:p>
        </w:tc>
      </w:tr>
      <w:tr w:rsidR="006D57B2" w:rsidTr="003B72CA">
        <w:tc>
          <w:tcPr>
            <w:tcW w:w="2302"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r>
      <w:tr w:rsidR="006D57B2" w:rsidTr="003B72CA">
        <w:tc>
          <w:tcPr>
            <w:tcW w:w="2302"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c>
          <w:tcPr>
            <w:tcW w:w="2303" w:type="dxa"/>
          </w:tcPr>
          <w:p w:rsidR="006D57B2" w:rsidRDefault="006D57B2" w:rsidP="003B72CA">
            <w:pPr>
              <w:rPr>
                <w:b/>
              </w:rPr>
            </w:pPr>
          </w:p>
        </w:tc>
      </w:tr>
      <w:tr w:rsidR="00A642B1" w:rsidTr="003B72CA">
        <w:tc>
          <w:tcPr>
            <w:tcW w:w="2302" w:type="dxa"/>
          </w:tcPr>
          <w:p w:rsidR="00A642B1" w:rsidRDefault="00A642B1" w:rsidP="003B72CA">
            <w:pPr>
              <w:rPr>
                <w:b/>
              </w:rPr>
            </w:pPr>
            <w:r>
              <w:rPr>
                <w:b/>
              </w:rPr>
              <w:t>Jos</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r w:rsidR="00A642B1" w:rsidTr="003B72CA">
        <w:tc>
          <w:tcPr>
            <w:tcW w:w="2302" w:type="dxa"/>
          </w:tcPr>
          <w:p w:rsidR="00A642B1" w:rsidRDefault="00A642B1" w:rsidP="003B72CA">
            <w:pPr>
              <w:rPr>
                <w:b/>
              </w:rPr>
            </w:pPr>
            <w:r>
              <w:rPr>
                <w:b/>
              </w:rPr>
              <w:t>Jeroen</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r w:rsidR="00A642B1" w:rsidTr="003B72CA">
        <w:tc>
          <w:tcPr>
            <w:tcW w:w="2302" w:type="dxa"/>
          </w:tcPr>
          <w:p w:rsidR="00A642B1" w:rsidRDefault="00A642B1" w:rsidP="003B72CA">
            <w:pPr>
              <w:rPr>
                <w:b/>
              </w:rPr>
            </w:pPr>
            <w:r>
              <w:rPr>
                <w:b/>
              </w:rPr>
              <w:t>Jurrie</w:t>
            </w: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c>
          <w:tcPr>
            <w:tcW w:w="2303" w:type="dxa"/>
          </w:tcPr>
          <w:p w:rsidR="00A642B1" w:rsidRPr="00A642B1" w:rsidRDefault="00A642B1" w:rsidP="003B72CA">
            <w:pPr>
              <w:rPr>
                <w:b/>
                <w:highlight w:val="magenta"/>
              </w:rPr>
            </w:pPr>
          </w:p>
        </w:tc>
      </w:tr>
    </w:tbl>
    <w:p w:rsidR="00BA175F" w:rsidRDefault="00BA175F" w:rsidP="00791160">
      <w:pPr>
        <w:rPr>
          <w:b/>
        </w:rPr>
      </w:pPr>
    </w:p>
    <w:p w:rsidR="006D57B2" w:rsidRDefault="006D57B2" w:rsidP="00791160">
      <w:pPr>
        <w:rPr>
          <w:b/>
        </w:rPr>
      </w:pPr>
    </w:p>
    <w:p w:rsidR="00BA175F" w:rsidRDefault="00BA175F" w:rsidP="00791160">
      <w:pPr>
        <w:rPr>
          <w:b/>
        </w:rPr>
      </w:pPr>
      <w:r>
        <w:rPr>
          <w:b/>
        </w:rPr>
        <w:t>Ordina</w:t>
      </w:r>
    </w:p>
    <w:tbl>
      <w:tblPr>
        <w:tblStyle w:val="Tabelraster"/>
        <w:tblW w:w="0" w:type="auto"/>
        <w:tblLook w:val="04A0"/>
      </w:tblPr>
      <w:tblGrid>
        <w:gridCol w:w="2302"/>
        <w:gridCol w:w="2303"/>
        <w:gridCol w:w="2303"/>
        <w:gridCol w:w="2303"/>
      </w:tblGrid>
      <w:tr w:rsidR="006D57B2" w:rsidTr="006D57B2">
        <w:tc>
          <w:tcPr>
            <w:tcW w:w="2302" w:type="dxa"/>
          </w:tcPr>
          <w:p w:rsidR="006D57B2" w:rsidRDefault="006D57B2" w:rsidP="00791160">
            <w:pPr>
              <w:rPr>
                <w:b/>
              </w:rPr>
            </w:pPr>
            <w:r>
              <w:rPr>
                <w:b/>
              </w:rPr>
              <w:t>Wie</w:t>
            </w:r>
          </w:p>
        </w:tc>
        <w:tc>
          <w:tcPr>
            <w:tcW w:w="2303" w:type="dxa"/>
          </w:tcPr>
          <w:p w:rsidR="006D57B2" w:rsidRDefault="006D57B2" w:rsidP="00791160">
            <w:pPr>
              <w:rPr>
                <w:b/>
              </w:rPr>
            </w:pPr>
            <w:r>
              <w:rPr>
                <w:b/>
              </w:rPr>
              <w:t>Rol</w:t>
            </w:r>
          </w:p>
        </w:tc>
        <w:tc>
          <w:tcPr>
            <w:tcW w:w="2303" w:type="dxa"/>
          </w:tcPr>
          <w:p w:rsidR="006D57B2" w:rsidRDefault="006D57B2" w:rsidP="00791160">
            <w:pPr>
              <w:rPr>
                <w:b/>
              </w:rPr>
            </w:pPr>
            <w:r>
              <w:rPr>
                <w:b/>
              </w:rPr>
              <w:t>Tel.</w:t>
            </w:r>
          </w:p>
        </w:tc>
        <w:tc>
          <w:tcPr>
            <w:tcW w:w="2303" w:type="dxa"/>
          </w:tcPr>
          <w:p w:rsidR="006D57B2" w:rsidRDefault="006D57B2" w:rsidP="00791160">
            <w:pPr>
              <w:rPr>
                <w:b/>
              </w:rPr>
            </w:pPr>
            <w:r>
              <w:rPr>
                <w:b/>
              </w:rPr>
              <w:t>Email.</w:t>
            </w:r>
          </w:p>
        </w:tc>
      </w:tr>
      <w:tr w:rsidR="006D57B2" w:rsidTr="006D57B2">
        <w:tc>
          <w:tcPr>
            <w:tcW w:w="2302" w:type="dxa"/>
          </w:tcPr>
          <w:p w:rsidR="006D57B2" w:rsidRDefault="006D57B2" w:rsidP="00791160">
            <w:pPr>
              <w:rPr>
                <w:b/>
              </w:rPr>
            </w:pPr>
            <w:r>
              <w:rPr>
                <w:b/>
              </w:rPr>
              <w:t>Stef Joosten</w:t>
            </w:r>
          </w:p>
        </w:tc>
        <w:tc>
          <w:tcPr>
            <w:tcW w:w="2303" w:type="dxa"/>
          </w:tcPr>
          <w:p w:rsidR="006D57B2" w:rsidRDefault="00A642B1" w:rsidP="00791160">
            <w:pPr>
              <w:rPr>
                <w:b/>
              </w:rPr>
            </w:pPr>
            <w:r>
              <w:rPr>
                <w:b/>
              </w:rPr>
              <w:t>Lead en contactpersoon</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Han Joosten</w:t>
            </w:r>
          </w:p>
        </w:tc>
        <w:tc>
          <w:tcPr>
            <w:tcW w:w="2303" w:type="dxa"/>
          </w:tcPr>
          <w:p w:rsidR="006D57B2" w:rsidRDefault="00A642B1" w:rsidP="00791160">
            <w:pPr>
              <w:rPr>
                <w:b/>
              </w:rPr>
            </w:pPr>
            <w:r>
              <w:rPr>
                <w:b/>
              </w:rPr>
              <w:t>Teamleider/-lid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Richard ter Mors</w:t>
            </w:r>
          </w:p>
        </w:tc>
        <w:tc>
          <w:tcPr>
            <w:tcW w:w="2303" w:type="dxa"/>
          </w:tcPr>
          <w:p w:rsidR="006D57B2" w:rsidRDefault="00A642B1" w:rsidP="00791160">
            <w:pPr>
              <w:rPr>
                <w:b/>
              </w:rPr>
            </w:pPr>
            <w:r>
              <w:rPr>
                <w:b/>
              </w:rPr>
              <w:t>Teamlid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r w:rsidR="006D57B2" w:rsidTr="006D57B2">
        <w:tc>
          <w:tcPr>
            <w:tcW w:w="2302" w:type="dxa"/>
          </w:tcPr>
          <w:p w:rsidR="006D57B2" w:rsidRDefault="006D57B2" w:rsidP="00791160">
            <w:pPr>
              <w:rPr>
                <w:b/>
              </w:rPr>
            </w:pPr>
            <w:r>
              <w:rPr>
                <w:b/>
              </w:rPr>
              <w:t>Stefan Hersbach</w:t>
            </w:r>
          </w:p>
        </w:tc>
        <w:tc>
          <w:tcPr>
            <w:tcW w:w="2303" w:type="dxa"/>
          </w:tcPr>
          <w:p w:rsidR="006D57B2" w:rsidRDefault="00A642B1" w:rsidP="00791160">
            <w:pPr>
              <w:rPr>
                <w:b/>
              </w:rPr>
            </w:pPr>
            <w:r>
              <w:rPr>
                <w:b/>
              </w:rPr>
              <w:t>Teamlid</w:t>
            </w:r>
          </w:p>
        </w:tc>
        <w:tc>
          <w:tcPr>
            <w:tcW w:w="2303" w:type="dxa"/>
          </w:tcPr>
          <w:p w:rsidR="006D57B2" w:rsidRPr="00A642B1" w:rsidRDefault="006D57B2" w:rsidP="00791160">
            <w:pPr>
              <w:rPr>
                <w:b/>
                <w:highlight w:val="magenta"/>
              </w:rPr>
            </w:pPr>
          </w:p>
        </w:tc>
        <w:tc>
          <w:tcPr>
            <w:tcW w:w="2303" w:type="dxa"/>
          </w:tcPr>
          <w:p w:rsidR="006D57B2" w:rsidRPr="00A642B1" w:rsidRDefault="006D57B2" w:rsidP="00791160">
            <w:pPr>
              <w:rPr>
                <w:b/>
                <w:highlight w:val="magenta"/>
              </w:rPr>
            </w:pPr>
          </w:p>
        </w:tc>
      </w:tr>
    </w:tbl>
    <w:p w:rsidR="006D57B2" w:rsidRDefault="006D57B2" w:rsidP="00791160">
      <w:pPr>
        <w:rPr>
          <w:b/>
        </w:rPr>
      </w:pPr>
    </w:p>
    <w:p w:rsidR="008E7E09" w:rsidRPr="003678D5" w:rsidRDefault="00A642B1" w:rsidP="00791160">
      <w:pPr>
        <w:rPr>
          <w:highlight w:val="lightGray"/>
        </w:rPr>
      </w:pPr>
      <w:r w:rsidRPr="003678D5">
        <w:rPr>
          <w:highlight w:val="lightGray"/>
        </w:rPr>
        <w:t>Contacten Periferie</w:t>
      </w:r>
    </w:p>
    <w:p w:rsidR="00A642B1" w:rsidRPr="003678D5" w:rsidRDefault="00A642B1" w:rsidP="00791160">
      <w:pPr>
        <w:rPr>
          <w:highlight w:val="lightGray"/>
        </w:rPr>
      </w:pPr>
      <w:r w:rsidRPr="003678D5">
        <w:rPr>
          <w:highlight w:val="lightGray"/>
        </w:rPr>
        <w:t>Voor bepaalde informatie is het nodig om bu</w:t>
      </w:r>
      <w:r w:rsidR="003678D5" w:rsidRPr="003678D5">
        <w:rPr>
          <w:highlight w:val="lightGray"/>
        </w:rPr>
        <w:t>i</w:t>
      </w:r>
      <w:r w:rsidRPr="003678D5">
        <w:rPr>
          <w:highlight w:val="lightGray"/>
        </w:rPr>
        <w:t>ten het gest</w:t>
      </w:r>
      <w:r w:rsidR="003678D5" w:rsidRPr="003678D5">
        <w:rPr>
          <w:highlight w:val="lightGray"/>
        </w:rPr>
        <w:t>e</w:t>
      </w:r>
      <w:r w:rsidRPr="003678D5">
        <w:rPr>
          <w:highlight w:val="lightGray"/>
        </w:rPr>
        <w:t>lde projectkader te treden. Hieronder zijn alleen de meest relevante personen vo</w:t>
      </w:r>
      <w:r w:rsidR="003678D5" w:rsidRPr="003678D5">
        <w:rPr>
          <w:highlight w:val="lightGray"/>
        </w:rPr>
        <w:t>o</w:t>
      </w:r>
      <w:r w:rsidRPr="003678D5">
        <w:rPr>
          <w:highlight w:val="lightGray"/>
        </w:rPr>
        <w:t>r deze PoC opgenomen.</w:t>
      </w:r>
    </w:p>
    <w:tbl>
      <w:tblPr>
        <w:tblStyle w:val="Tabelraster"/>
        <w:tblW w:w="0" w:type="auto"/>
        <w:tblLook w:val="04A0"/>
      </w:tblPr>
      <w:tblGrid>
        <w:gridCol w:w="2302"/>
        <w:gridCol w:w="2303"/>
        <w:gridCol w:w="2303"/>
        <w:gridCol w:w="2303"/>
      </w:tblGrid>
      <w:tr w:rsidR="00A642B1" w:rsidRPr="003678D5" w:rsidTr="003B72CA">
        <w:tc>
          <w:tcPr>
            <w:tcW w:w="2302" w:type="dxa"/>
          </w:tcPr>
          <w:p w:rsidR="00A642B1" w:rsidRPr="003678D5" w:rsidRDefault="00A642B1" w:rsidP="003B72CA">
            <w:pPr>
              <w:rPr>
                <w:b/>
                <w:highlight w:val="lightGray"/>
              </w:rPr>
            </w:pPr>
            <w:r w:rsidRPr="003678D5">
              <w:rPr>
                <w:b/>
                <w:highlight w:val="lightGray"/>
              </w:rPr>
              <w:t>Wie</w:t>
            </w:r>
          </w:p>
        </w:tc>
        <w:tc>
          <w:tcPr>
            <w:tcW w:w="2303" w:type="dxa"/>
          </w:tcPr>
          <w:p w:rsidR="00A642B1" w:rsidRPr="003678D5" w:rsidRDefault="00A642B1" w:rsidP="003B72CA">
            <w:pPr>
              <w:rPr>
                <w:b/>
                <w:highlight w:val="lightGray"/>
              </w:rPr>
            </w:pPr>
            <w:r w:rsidRPr="003678D5">
              <w:rPr>
                <w:b/>
                <w:highlight w:val="lightGray"/>
              </w:rPr>
              <w:t>Rol</w:t>
            </w:r>
          </w:p>
        </w:tc>
        <w:tc>
          <w:tcPr>
            <w:tcW w:w="2303" w:type="dxa"/>
          </w:tcPr>
          <w:p w:rsidR="00A642B1" w:rsidRPr="003678D5" w:rsidRDefault="00A642B1" w:rsidP="003B72CA">
            <w:pPr>
              <w:rPr>
                <w:b/>
                <w:highlight w:val="lightGray"/>
              </w:rPr>
            </w:pPr>
            <w:r w:rsidRPr="003678D5">
              <w:rPr>
                <w:b/>
                <w:highlight w:val="lightGray"/>
              </w:rPr>
              <w:t>Tel.</w:t>
            </w:r>
          </w:p>
        </w:tc>
        <w:tc>
          <w:tcPr>
            <w:tcW w:w="2303" w:type="dxa"/>
          </w:tcPr>
          <w:p w:rsidR="00A642B1" w:rsidRPr="003678D5" w:rsidRDefault="00A642B1" w:rsidP="003B72CA">
            <w:pPr>
              <w:rPr>
                <w:b/>
                <w:highlight w:val="lightGray"/>
              </w:rPr>
            </w:pPr>
            <w:r w:rsidRPr="003678D5">
              <w:rPr>
                <w:b/>
                <w:highlight w:val="lightGray"/>
              </w:rPr>
              <w:t>Email.</w:t>
            </w:r>
          </w:p>
        </w:tc>
      </w:tr>
      <w:tr w:rsidR="00A642B1" w:rsidRPr="003678D5" w:rsidTr="003B72CA">
        <w:tc>
          <w:tcPr>
            <w:tcW w:w="2302" w:type="dxa"/>
          </w:tcPr>
          <w:p w:rsidR="00A642B1" w:rsidRPr="003678D5" w:rsidRDefault="00A642B1" w:rsidP="003B72CA">
            <w:pPr>
              <w:rPr>
                <w:b/>
                <w:highlight w:val="lightGray"/>
              </w:rPr>
            </w:pPr>
            <w:r w:rsidRPr="003678D5">
              <w:rPr>
                <w:b/>
                <w:highlight w:val="lightGray"/>
              </w:rPr>
              <w:t>Fred van Stigt</w:t>
            </w:r>
          </w:p>
        </w:tc>
        <w:tc>
          <w:tcPr>
            <w:tcW w:w="2303" w:type="dxa"/>
          </w:tcPr>
          <w:p w:rsidR="00A642B1" w:rsidRPr="003678D5" w:rsidRDefault="00A642B1" w:rsidP="003B72CA">
            <w:pPr>
              <w:rPr>
                <w:b/>
                <w:highlight w:val="lightGray"/>
              </w:rPr>
            </w:pPr>
          </w:p>
        </w:tc>
        <w:tc>
          <w:tcPr>
            <w:tcW w:w="2303" w:type="dxa"/>
          </w:tcPr>
          <w:p w:rsidR="00A642B1" w:rsidRPr="003678D5" w:rsidRDefault="00A642B1" w:rsidP="003B72CA">
            <w:pPr>
              <w:rPr>
                <w:b/>
                <w:highlight w:val="lightGray"/>
              </w:rPr>
            </w:pPr>
          </w:p>
        </w:tc>
        <w:tc>
          <w:tcPr>
            <w:tcW w:w="2303" w:type="dxa"/>
          </w:tcPr>
          <w:p w:rsidR="00A642B1" w:rsidRPr="003678D5" w:rsidRDefault="00A642B1" w:rsidP="003B72CA">
            <w:pPr>
              <w:rPr>
                <w:b/>
                <w:highlight w:val="lightGray"/>
              </w:rPr>
            </w:pPr>
          </w:p>
        </w:tc>
      </w:tr>
      <w:tr w:rsidR="00A642B1" w:rsidRPr="003678D5" w:rsidTr="003B72CA">
        <w:tc>
          <w:tcPr>
            <w:tcW w:w="2302" w:type="dxa"/>
          </w:tcPr>
          <w:p w:rsidR="00A642B1" w:rsidRPr="003678D5" w:rsidRDefault="00A642B1" w:rsidP="003B72CA">
            <w:pPr>
              <w:rPr>
                <w:b/>
                <w:highlight w:val="lightGray"/>
              </w:rPr>
            </w:pPr>
            <w:r w:rsidRPr="003678D5">
              <w:rPr>
                <w:b/>
                <w:highlight w:val="lightGray"/>
              </w:rPr>
              <w:t>Robert Kruit</w:t>
            </w:r>
          </w:p>
        </w:tc>
        <w:tc>
          <w:tcPr>
            <w:tcW w:w="2303" w:type="dxa"/>
          </w:tcPr>
          <w:p w:rsidR="00A642B1" w:rsidRPr="003678D5" w:rsidRDefault="00A642B1" w:rsidP="003B72CA">
            <w:pPr>
              <w:rPr>
                <w:b/>
                <w:highlight w:val="lightGray"/>
              </w:rPr>
            </w:pPr>
          </w:p>
        </w:tc>
        <w:tc>
          <w:tcPr>
            <w:tcW w:w="2303" w:type="dxa"/>
          </w:tcPr>
          <w:p w:rsidR="00A642B1" w:rsidRPr="003678D5" w:rsidRDefault="00A642B1" w:rsidP="003B72CA">
            <w:pPr>
              <w:rPr>
                <w:b/>
                <w:highlight w:val="lightGray"/>
              </w:rPr>
            </w:pPr>
          </w:p>
        </w:tc>
        <w:tc>
          <w:tcPr>
            <w:tcW w:w="2303" w:type="dxa"/>
          </w:tcPr>
          <w:p w:rsidR="00A642B1" w:rsidRPr="003678D5" w:rsidRDefault="00A642B1" w:rsidP="003B72CA">
            <w:pPr>
              <w:rPr>
                <w:b/>
                <w:highlight w:val="lightGray"/>
              </w:rPr>
            </w:pPr>
          </w:p>
        </w:tc>
      </w:tr>
      <w:tr w:rsidR="00A642B1" w:rsidTr="003B72CA">
        <w:tc>
          <w:tcPr>
            <w:tcW w:w="2302" w:type="dxa"/>
          </w:tcPr>
          <w:p w:rsidR="00A642B1" w:rsidRDefault="00A642B1" w:rsidP="003B72CA">
            <w:pPr>
              <w:rPr>
                <w:b/>
              </w:rPr>
            </w:pPr>
            <w:r w:rsidRPr="003678D5">
              <w:rPr>
                <w:b/>
                <w:highlight w:val="lightGray"/>
              </w:rPr>
              <w:t>Ruud Seen</w:t>
            </w: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c>
          <w:tcPr>
            <w:tcW w:w="2303" w:type="dxa"/>
          </w:tcPr>
          <w:p w:rsidR="00A642B1" w:rsidRPr="00A642B1" w:rsidRDefault="00A642B1" w:rsidP="003B72CA">
            <w:pPr>
              <w:rPr>
                <w:b/>
              </w:rPr>
            </w:pPr>
          </w:p>
        </w:tc>
      </w:tr>
    </w:tbl>
    <w:p w:rsidR="00A642B1" w:rsidRDefault="00A642B1" w:rsidP="00791160"/>
    <w:p w:rsidR="00A642B1" w:rsidRDefault="00A642B1" w:rsidP="00791160"/>
    <w:p w:rsidR="008E7E09" w:rsidRDefault="008E7E09" w:rsidP="00791160">
      <w:r w:rsidRPr="008E7E09">
        <w:rPr>
          <w:highlight w:val="magenta"/>
        </w:rPr>
        <w:t>RtM</w:t>
      </w:r>
    </w:p>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13" w:name="_Toc359603038"/>
      <w:r>
        <w:lastRenderedPageBreak/>
        <w:t>Voorstel</w:t>
      </w:r>
      <w:bookmarkEnd w:id="13"/>
    </w:p>
    <w:p w:rsidR="00B81AC8"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in het kader van deze PoC.</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§xxx</w:t>
      </w:r>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§xxx</w:t>
      </w:r>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14" w:name="_Ref323719683"/>
      <w:bookmarkStart w:id="15" w:name="_Toc359603039"/>
      <w:commentRangeStart w:id="16"/>
      <w:r>
        <w:t>Aanpak</w:t>
      </w:r>
      <w:bookmarkEnd w:id="14"/>
      <w:r w:rsidR="006B4E74">
        <w:t xml:space="preserve"> (BRA/</w:t>
      </w:r>
      <w:commentRangeStart w:id="17"/>
      <w:r w:rsidR="006B4E74">
        <w:t>S</w:t>
      </w:r>
      <w:commentRangeEnd w:id="17"/>
      <w:r w:rsidR="003678D5">
        <w:rPr>
          <w:rStyle w:val="Verwijzingopmerking"/>
          <w:rFonts w:ascii="Arial" w:hAnsi="Arial" w:cs="Times New Roman"/>
          <w:b w:val="0"/>
          <w:iCs w:val="0"/>
          <w:color w:val="auto"/>
        </w:rPr>
        <w:commentReference w:id="17"/>
      </w:r>
      <w:r w:rsidR="006B4E74">
        <w:t>)</w:t>
      </w:r>
      <w:bookmarkEnd w:id="15"/>
      <w:commentRangeEnd w:id="16"/>
      <w:r w:rsidR="00FD3923">
        <w:rPr>
          <w:rStyle w:val="Verwijzingopmerking"/>
          <w:rFonts w:ascii="Arial" w:hAnsi="Arial" w:cs="Times New Roman"/>
          <w:b w:val="0"/>
          <w:iCs w:val="0"/>
          <w:color w:val="auto"/>
        </w:rPr>
        <w:commentReference w:id="16"/>
      </w:r>
    </w:p>
    <w:p w:rsidR="00882E82" w:rsidRDefault="00882E82" w:rsidP="00791160">
      <w:pPr>
        <w:pStyle w:val="Kop3"/>
      </w:pPr>
      <w:r>
        <w:t>De Business Rule Approach</w:t>
      </w:r>
    </w:p>
    <w:p w:rsidR="006B4E74" w:rsidRDefault="00525896" w:rsidP="00791160">
      <w:r>
        <w:rPr>
          <w:highlight w:val="magenta"/>
        </w:rPr>
        <w:t>Algemeen...</w:t>
      </w:r>
      <w:r w:rsidR="00D219A7" w:rsidRPr="00D219A7">
        <w:rPr>
          <w:highlight w:val="magenta"/>
        </w:rPr>
        <w:t>weggehaald.</w:t>
      </w:r>
    </w:p>
    <w:p w:rsidR="00882E82" w:rsidRDefault="00882E82" w:rsidP="00882E82">
      <w:r w:rsidRPr="00515B7A">
        <w:rPr>
          <w:highlight w:val="magenta"/>
        </w:rPr>
        <w:t>Amp verhaal met BRA voordelen en redenen</w:t>
      </w:r>
      <w:r>
        <w:rPr>
          <w:highlight w:val="magenta"/>
        </w:rPr>
        <w:t>, zonder amp te noemen.</w:t>
      </w:r>
      <w:r w:rsidRPr="00515B7A">
        <w:rPr>
          <w:highlight w:val="magenta"/>
        </w:rPr>
        <w:t>.</w:t>
      </w:r>
    </w:p>
    <w:p w:rsidR="00515B7A" w:rsidRDefault="00515B7A" w:rsidP="00791160">
      <w:r w:rsidRPr="00515B7A">
        <w:rPr>
          <w:highlight w:val="magenta"/>
        </w:rPr>
        <w:t>Moet aangevuld woden met wat is het nu..</w:t>
      </w:r>
      <w:r w:rsidR="00882E82">
        <w:rPr>
          <w:highlight w:val="magenta"/>
        </w:rPr>
        <w:t>, en waarom=Amp inleding, later doen, knip/plak.</w:t>
      </w:r>
      <w:r w:rsidRPr="00515B7A">
        <w:rPr>
          <w:highlight w:val="magenta"/>
        </w:rPr>
        <w:t>.</w:t>
      </w:r>
    </w:p>
    <w:p w:rsidR="00882E82" w:rsidRDefault="00882E82" w:rsidP="00882E82"/>
    <w:p w:rsidR="00882E82" w:rsidRPr="00882E82" w:rsidRDefault="00882E82" w:rsidP="00882E82">
      <w:pPr>
        <w:rPr>
          <w:b/>
          <w:u w:val="single"/>
        </w:rPr>
      </w:pPr>
      <w:r w:rsidRPr="00882E82">
        <w:rPr>
          <w:b/>
          <w:u w:val="single"/>
        </w:rPr>
        <w:t>Method</w:t>
      </w:r>
      <w:r>
        <w:rPr>
          <w:b/>
          <w:u w:val="single"/>
        </w:rPr>
        <w:t>e</w:t>
      </w:r>
      <w:r w:rsidRPr="00882E82">
        <w:rPr>
          <w:b/>
          <w:u w:val="single"/>
        </w:rPr>
        <w:t xml:space="preserve"> voor bedrijfsregelanalyse</w:t>
      </w:r>
    </w:p>
    <w:p w:rsidR="00D219A7" w:rsidRDefault="00D219A7" w:rsidP="00791160"/>
    <w:p w:rsidR="00882E82" w:rsidRDefault="00882E82" w:rsidP="00791160">
      <w:r w:rsidRPr="00882E82">
        <w:rPr>
          <w:noProof/>
        </w:rPr>
        <w:drawing>
          <wp:inline distT="0" distB="0" distL="0" distR="0">
            <wp:extent cx="2484120" cy="1725295"/>
            <wp:effectExtent l="19050" t="0" r="0" b="0"/>
            <wp:docPr id="1" name="irc_mi" descr="http://www.informatie.nl/images/a/aug0706-42ljooste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formatie.nl/images/a/aug0706-42ljoosten-03.jpg"/>
                    <pic:cNvPicPr>
                      <a:picLocks noChangeAspect="1" noChangeArrowheads="1"/>
                    </pic:cNvPicPr>
                  </pic:nvPicPr>
                  <pic:blipFill>
                    <a:blip r:embed="rId14" cstate="print"/>
                    <a:srcRect/>
                    <a:stretch>
                      <a:fillRect/>
                    </a:stretch>
                  </pic:blipFill>
                  <pic:spPr bwMode="auto">
                    <a:xfrm>
                      <a:off x="0" y="0"/>
                      <a:ext cx="2484120" cy="1725295"/>
                    </a:xfrm>
                    <a:prstGeom prst="rect">
                      <a:avLst/>
                    </a:prstGeom>
                    <a:noFill/>
                    <a:ln w="9525">
                      <a:noFill/>
                      <a:miter lim="800000"/>
                      <a:headEnd/>
                      <a:tailEnd/>
                    </a:ln>
                  </pic:spPr>
                </pic:pic>
              </a:graphicData>
            </a:graphic>
          </wp:inline>
        </w:drawing>
      </w:r>
    </w:p>
    <w:p w:rsidR="00882E82" w:rsidRDefault="00882E82" w:rsidP="00791160">
      <w:r w:rsidRPr="00882E82">
        <w:rPr>
          <w:highlight w:val="magenta"/>
        </w:rPr>
        <w:t>Ja, is oud plaatje...Vervangen!</w:t>
      </w:r>
    </w:p>
    <w:p w:rsidR="00882E82" w:rsidRDefault="00882E82" w:rsidP="00791160"/>
    <w:p w:rsidR="00525896" w:rsidRDefault="00525896" w:rsidP="00525896">
      <w:r>
        <w:t>Ordina bekijkt vanuit zijn aanpak de probleemstelling van twee kanten.:</w:t>
      </w:r>
    </w:p>
    <w:p w:rsidR="00525896" w:rsidRPr="00791160" w:rsidRDefault="00525896" w:rsidP="00525896">
      <w:pPr>
        <w:rPr>
          <w:highlight w:val="magenta"/>
        </w:rPr>
      </w:pPr>
      <w:r>
        <w:rPr>
          <w:highlight w:val="magenta"/>
        </w:rPr>
        <w:t xml:space="preserve">1- </w:t>
      </w:r>
      <w:r w:rsidRPr="00791160">
        <w:rPr>
          <w:highlight w:val="magenta"/>
        </w:rPr>
        <w:t>Bedrijfsfregels.</w:t>
      </w:r>
      <w:r>
        <w:rPr>
          <w:highlight w:val="magenta"/>
        </w:rPr>
        <w:t xml:space="preserve"> vanuit wetgeving bepalen wat je zou moeten doen.</w:t>
      </w:r>
    </w:p>
    <w:p w:rsidR="00525896" w:rsidRPr="00791160" w:rsidRDefault="00525896" w:rsidP="00525896">
      <w:r>
        <w:rPr>
          <w:highlight w:val="magenta"/>
        </w:rPr>
        <w:t xml:space="preserve">2- </w:t>
      </w:r>
      <w:r w:rsidRPr="00791160">
        <w:rPr>
          <w:highlight w:val="magenta"/>
        </w:rPr>
        <w:t>Werkproces</w:t>
      </w:r>
      <w:r>
        <w:t xml:space="preserve">, vanuit het ingerichte proces, wat je doet. Aansluiten bij werkvloer. Verandering gebeurd daar. </w:t>
      </w:r>
      <w:r w:rsidRPr="00791160">
        <w:rPr>
          <w:highlight w:val="magenta"/>
        </w:rPr>
        <w:t>SH:ik</w:t>
      </w:r>
      <w:r>
        <w:rPr>
          <w:highlight w:val="magenta"/>
        </w:rPr>
        <w:t>weet wat ik</w:t>
      </w:r>
      <w:r w:rsidRPr="00791160">
        <w:rPr>
          <w:highlight w:val="magenta"/>
        </w:rPr>
        <w:t xml:space="preserve"> hier wil.</w:t>
      </w:r>
    </w:p>
    <w:p w:rsidR="00525896" w:rsidRDefault="00525896" w:rsidP="00525896"/>
    <w:p w:rsidR="00525896" w:rsidRDefault="00525896" w:rsidP="00525896">
      <w:r w:rsidRPr="00791160">
        <w:rPr>
          <w:highlight w:val="yellow"/>
        </w:rPr>
        <w:t xml:space="preserve">Ja, ik weet dat ik </w:t>
      </w:r>
      <w:r>
        <w:rPr>
          <w:highlight w:val="yellow"/>
        </w:rPr>
        <w:t>iemand specifiek</w:t>
      </w:r>
      <w:r w:rsidRPr="00791160">
        <w:rPr>
          <w:highlight w:val="yellow"/>
        </w:rPr>
        <w:t xml:space="preserve"> hi</w:t>
      </w:r>
      <w:r>
        <w:rPr>
          <w:highlight w:val="yellow"/>
        </w:rPr>
        <w:t>e</w:t>
      </w:r>
      <w:r w:rsidRPr="00791160">
        <w:rPr>
          <w:highlight w:val="yellow"/>
        </w:rPr>
        <w:t>r tegen het zere been schop, maar ik wil dit er</w:t>
      </w:r>
      <w:r>
        <w:rPr>
          <w:highlight w:val="yellow"/>
        </w:rPr>
        <w:t xml:space="preserve"> persé </w:t>
      </w:r>
      <w:r w:rsidRPr="00791160">
        <w:rPr>
          <w:highlight w:val="yellow"/>
        </w:rPr>
        <w:t>bij...</w:t>
      </w:r>
    </w:p>
    <w:p w:rsidR="00882E82" w:rsidRDefault="00882E82" w:rsidP="00791160"/>
    <w:p w:rsidR="00882E82" w:rsidRDefault="00882E82" w:rsidP="00791160"/>
    <w:p w:rsidR="00D219A7" w:rsidRPr="00515B7A" w:rsidRDefault="00882E82" w:rsidP="00791160">
      <w:pPr>
        <w:pStyle w:val="Kop3"/>
        <w:rPr>
          <w:highlight w:val="magenta"/>
        </w:rPr>
      </w:pPr>
      <w:commentRangeStart w:id="18"/>
      <w:r>
        <w:rPr>
          <w:highlight w:val="magenta"/>
        </w:rPr>
        <w:t>Ervaring Ordina BRA oplossingen</w:t>
      </w:r>
      <w:commentRangeEnd w:id="18"/>
      <w:r w:rsidR="00FD3923">
        <w:rPr>
          <w:rStyle w:val="Verwijzingopmerking"/>
          <w:rFonts w:ascii="Arial" w:hAnsi="Arial" w:cs="Times New Roman"/>
          <w:b w:val="0"/>
          <w:bCs w:val="0"/>
          <w:color w:val="auto"/>
        </w:rPr>
        <w:commentReference w:id="18"/>
      </w:r>
    </w:p>
    <w:p w:rsidR="006B4E74" w:rsidRDefault="006B4E74" w:rsidP="00791160">
      <w:r>
        <w:t>Ordina heeft</w:t>
      </w:r>
      <w:r w:rsidR="00D219A7">
        <w:t xml:space="preserve"> een gedegen track-r</w:t>
      </w:r>
      <w:r>
        <w:t>ecord opgebouwd in</w:t>
      </w:r>
      <w:r w:rsidR="00D219A7">
        <w:t xml:space="preserve"> </w:t>
      </w:r>
      <w:r>
        <w:t>het</w:t>
      </w:r>
      <w:r w:rsidR="00D219A7">
        <w:t xml:space="preserve"> </w:t>
      </w:r>
      <w:r>
        <w:t>werkgebi</w:t>
      </w:r>
      <w:r w:rsidR="00D219A7">
        <w:t>e</w:t>
      </w:r>
      <w:r>
        <w:t>d van regelgestuurde systemen en totaal oplossingen</w:t>
      </w:r>
      <w:r w:rsidR="00882E82">
        <w:t xml:space="preserve"> bij verschillende overheidsinstanties en sterk regelgestuurde oganisaties</w:t>
      </w:r>
      <w:r>
        <w:t>.</w:t>
      </w:r>
    </w:p>
    <w:p w:rsidR="00882E82" w:rsidRDefault="00882E82" w:rsidP="00791160">
      <w:pPr>
        <w:rPr>
          <w:highlight w:val="yellow"/>
        </w:rPr>
      </w:pPr>
      <w:r>
        <w:rPr>
          <w:highlight w:val="yellow"/>
        </w:rPr>
        <w:t>!Klein! beetje bewijs trackrecord.</w:t>
      </w:r>
    </w:p>
    <w:p w:rsidR="00D219A7" w:rsidRDefault="00D219A7" w:rsidP="00791160"/>
    <w:p w:rsidR="00D219A7" w:rsidRDefault="00D219A7" w:rsidP="00791160"/>
    <w:p w:rsidR="00515B7A" w:rsidRDefault="00882E82" w:rsidP="00791160">
      <w:pPr>
        <w:pStyle w:val="Kop3"/>
      </w:pPr>
      <w:commentRangeStart w:id="19"/>
      <w:r>
        <w:t>Kracht door bundelen expertises</w:t>
      </w:r>
      <w:commentRangeEnd w:id="19"/>
      <w:r w:rsidR="00FD3923">
        <w:rPr>
          <w:rStyle w:val="Verwijzingopmerking"/>
          <w:rFonts w:ascii="Arial" w:hAnsi="Arial" w:cs="Times New Roman"/>
          <w:b w:val="0"/>
          <w:bCs w:val="0"/>
          <w:color w:val="auto"/>
        </w:rPr>
        <w:commentReference w:id="19"/>
      </w:r>
    </w:p>
    <w:p w:rsidR="00515B7A" w:rsidRDefault="00515B7A" w:rsidP="00791160">
      <w:r>
        <w:t xml:space="preserve">Ordina AIM combineerd verschillende expertises om de meest passende oplossing voor haar klanten te ontwikkelen. De combinatie van </w:t>
      </w:r>
      <w:r w:rsidR="00882E82">
        <w:t xml:space="preserve">klantkennis, </w:t>
      </w:r>
      <w:r>
        <w:t xml:space="preserve">expertises </w:t>
      </w:r>
      <w:r w:rsidR="00882E82">
        <w:t>op gebied van</w:t>
      </w:r>
      <w:r>
        <w:t xml:space="preserve"> regelgebaseerd ontwerpen, BPM, </w:t>
      </w:r>
      <w:r>
        <w:lastRenderedPageBreak/>
        <w:t>middleware en integratie is een uitermate sterke combinatie die Ordina AIM in staat stelt voor ieder regel-centrale probleemstelling van zijn klanten een pa</w:t>
      </w:r>
      <w:r w:rsidR="00882E82">
        <w:t>s</w:t>
      </w:r>
      <w:r>
        <w:t>sende oplossing aan te bieden.</w:t>
      </w:r>
    </w:p>
    <w:p w:rsidR="003F0F0A" w:rsidRDefault="003F0F0A" w:rsidP="00791160"/>
    <w:p w:rsidR="003F0F0A" w:rsidRDefault="00515B7A" w:rsidP="00791160">
      <w:r>
        <w:t xml:space="preserve">Door </w:t>
      </w:r>
      <w:r w:rsidR="003F0F0A">
        <w:t>uit te gaan</w:t>
      </w:r>
      <w:r>
        <w:t xml:space="preserve"> van wet en regelgeving die de taken en verantw</w:t>
      </w:r>
      <w:r w:rsidR="00F852AE">
        <w:t>o</w:t>
      </w:r>
      <w:r>
        <w:t>ordelijkheden bepalen</w:t>
      </w:r>
      <w:r w:rsidR="003F0F0A">
        <w:t xml:space="preserve"> van de klant</w:t>
      </w:r>
      <w:r>
        <w:t xml:space="preserve">, </w:t>
      </w:r>
      <w:r w:rsidR="003F0F0A">
        <w:t xml:space="preserve">het </w:t>
      </w:r>
      <w:r>
        <w:t>daarop gebaseerd beleid en</w:t>
      </w:r>
      <w:r w:rsidR="00F852AE">
        <w:t xml:space="preserve"> </w:t>
      </w:r>
      <w:r w:rsidR="003F0F0A">
        <w:t xml:space="preserve">andere </w:t>
      </w:r>
      <w:r w:rsidR="00F852AE">
        <w:t xml:space="preserve">beslisingen die daaruit volgen en dit te combineren met de kennis van het </w:t>
      </w:r>
      <w:r w:rsidR="003F0F0A">
        <w:t xml:space="preserve">bestaande </w:t>
      </w:r>
      <w:r w:rsidR="00F852AE">
        <w:t>werkproces van de klant</w:t>
      </w:r>
      <w:r w:rsidR="003F0F0A">
        <w:t>, stelt Ordina een compleet beed van het probleemgebied en de daarop inwerkende krachten samen, maar is het taalgebruik aangepast aan de specifieke klant zodat deze direct zijn wereld zal kunnen herkennen..</w:t>
      </w:r>
    </w:p>
    <w:p w:rsidR="003F0F0A" w:rsidRDefault="003F0F0A" w:rsidP="00791160"/>
    <w:p w:rsidR="006B4E74" w:rsidRDefault="006B4E74" w:rsidP="00791160"/>
    <w:p w:rsidR="00D219A7" w:rsidRDefault="00D219A7" w:rsidP="00791160">
      <w:r>
        <w:t>Een gefaseerde aanpak leid tot een duidelijk overzicht van de uit te voeren stappen en de resultaten/producten van iedere stap.</w:t>
      </w:r>
    </w:p>
    <w:p w:rsidR="00D219A7" w:rsidRPr="00C702EB" w:rsidRDefault="00D219A7" w:rsidP="00791160">
      <w:r>
        <w:t>In de volg</w:t>
      </w:r>
      <w:r w:rsidR="003F0F0A">
        <w:t>ende paragraaf worden deze fasen in het kader van de PoC of eventueel vervolg</w:t>
      </w:r>
      <w:r>
        <w:t xml:space="preserve"> toegelicht.</w:t>
      </w:r>
    </w:p>
    <w:p w:rsidR="006B4E74" w:rsidRDefault="006B4E74" w:rsidP="00791160"/>
    <w:p w:rsidR="004D26C3" w:rsidRPr="00285216" w:rsidRDefault="009801C9" w:rsidP="00791160">
      <w:r>
        <w:br/>
      </w:r>
    </w:p>
    <w:p w:rsidR="008E358E" w:rsidRDefault="008E358E" w:rsidP="00791160">
      <w:pPr>
        <w:pStyle w:val="Kop2"/>
      </w:pPr>
      <w:bookmarkStart w:id="20" w:name="_Toc359603040"/>
      <w:r>
        <w:t>Proces</w:t>
      </w:r>
      <w:bookmarkEnd w:id="20"/>
    </w:p>
    <w:p w:rsidR="00D219A7" w:rsidRDefault="00887D35" w:rsidP="00791160">
      <w:commentRangeStart w:id="21"/>
      <w:r>
        <w:t xml:space="preserve">Ordina stelt een aantal gefaseerde stappen voor </w:t>
      </w:r>
      <w:r w:rsidR="00357351">
        <w:t>die</w:t>
      </w:r>
      <w:r w:rsidR="00CC164C">
        <w:t xml:space="preserve"> </w:t>
      </w:r>
      <w:r>
        <w:t xml:space="preserve">resulteren in de meest </w:t>
      </w:r>
      <w:r w:rsidR="003F0F0A">
        <w:t>passende resultaat voor deze PoC</w:t>
      </w:r>
      <w:r w:rsidR="00D219A7">
        <w:t>.</w:t>
      </w:r>
    </w:p>
    <w:p w:rsidR="00882E82" w:rsidRDefault="00F03478" w:rsidP="00791160">
      <w:r>
        <w:t>Hier</w:t>
      </w:r>
      <w:r w:rsidR="00882E82">
        <w:t>onder worden de fasen bechreven.</w:t>
      </w:r>
    </w:p>
    <w:commentRangeEnd w:id="21"/>
    <w:p w:rsidR="00F03478" w:rsidRDefault="00FD3923" w:rsidP="00791160">
      <w:r>
        <w:rPr>
          <w:rStyle w:val="Verwijzingopmerking"/>
        </w:rPr>
        <w:commentReference w:id="21"/>
      </w:r>
    </w:p>
    <w:p w:rsidR="00B852C4" w:rsidRDefault="008E358E" w:rsidP="00791160">
      <w:r w:rsidRPr="00882E82">
        <w:rPr>
          <w:highlight w:val="magenta"/>
        </w:rPr>
        <w:t>De voorgestelde gefaseer</w:t>
      </w:r>
      <w:r w:rsidR="00887D35" w:rsidRPr="00882E82">
        <w:rPr>
          <w:highlight w:val="magenta"/>
        </w:rPr>
        <w:t xml:space="preserve">de </w:t>
      </w:r>
      <w:r w:rsidR="00A4406D" w:rsidRPr="00882E82">
        <w:rPr>
          <w:highlight w:val="magenta"/>
        </w:rPr>
        <w:t xml:space="preserve">aanpak </w:t>
      </w:r>
      <w:r w:rsidR="00887D35" w:rsidRPr="00882E82">
        <w:rPr>
          <w:highlight w:val="magenta"/>
        </w:rPr>
        <w:t>beschrijft zich als volgt. In de eerste fase</w:t>
      </w:r>
      <w:r w:rsidR="00F03478" w:rsidRPr="00882E82">
        <w:rPr>
          <w:highlight w:val="magenta"/>
        </w:rPr>
        <w:t xml:space="preserve"> ...</w:t>
      </w:r>
      <w:r w:rsidR="00B852C4" w:rsidRPr="00882E82">
        <w:rPr>
          <w:highlight w:val="magenta"/>
        </w:rPr>
        <w:t xml:space="preserve"> </w:t>
      </w:r>
      <w:r w:rsidR="00882E82" w:rsidRPr="00882E82">
        <w:rPr>
          <w:highlight w:val="magenta"/>
        </w:rPr>
        <w:t>=samenvatting.</w:t>
      </w:r>
    </w:p>
    <w:p w:rsidR="008E358E" w:rsidRDefault="008E358E" w:rsidP="00791160"/>
    <w:p w:rsidR="00482E4E" w:rsidRDefault="00482E4E" w:rsidP="00791160"/>
    <w:p w:rsidR="00447A10" w:rsidRDefault="006954EC" w:rsidP="00791160">
      <w:pPr>
        <w:pStyle w:val="Kop3"/>
      </w:pPr>
      <w:r>
        <w:t>Fase 1</w:t>
      </w:r>
      <w:r w:rsidR="00594D8D">
        <w:t xml:space="preserve"> - Scoping</w:t>
      </w:r>
      <w:r w:rsidR="00525896">
        <w:t xml:space="preserve"> en Context</w:t>
      </w:r>
    </w:p>
    <w:p w:rsidR="00F03478" w:rsidRDefault="00F03478" w:rsidP="00791160">
      <w:r>
        <w:t>Samen met de opdrachtrgever bepaaald ordina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r w:rsidR="00791160">
        <w:t>definieerd de grenzen van het probleemgebied. Ordina stelt samen met de pdrachhtgever vast wat de grenzen zijn van de vo</w:t>
      </w:r>
      <w:r w:rsidR="00525896">
        <w:t>o</w:t>
      </w:r>
      <w:r w:rsidR="00791160">
        <w:t>r te stellen oplossing en eventuiele randvoorwaarden waran de oplissing dient te te voldoen.</w:t>
      </w:r>
      <w:r w:rsidR="00525896">
        <w:t xml:space="preserve"> </w:t>
      </w:r>
    </w:p>
    <w:p w:rsidR="00525896" w:rsidRDefault="00525896" w:rsidP="00791160">
      <w:r>
        <w:t xml:space="preserve">Daranaast wordty de context van het probleem en de context van een eventuele oplossing door Ordina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PoC </w:t>
      </w:r>
      <w:r w:rsidRPr="00F852AE">
        <w:rPr>
          <w:highlight w:val="magenta"/>
        </w:rPr>
        <w:t>is beschreen in paragraaf x.xx</w:t>
      </w:r>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r w:rsidRPr="006D57B2">
        <w:rPr>
          <w:highlight w:val="magenta"/>
          <w:lang w:val="en-US"/>
        </w:rPr>
        <w:t>AsIs-Regels,AsIs-Proces</w:t>
      </w:r>
    </w:p>
    <w:p w:rsidR="00791160" w:rsidRPr="006D57B2" w:rsidRDefault="00791160" w:rsidP="00791160">
      <w:pPr>
        <w:rPr>
          <w:lang w:val="en-US"/>
        </w:rPr>
      </w:pPr>
    </w:p>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C34014" w:rsidRPr="00D86A89" w:rsidRDefault="00C34014" w:rsidP="00791160"/>
    <w:p w:rsidR="00892BB0" w:rsidRDefault="00072D3F"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FD3923" w:rsidRPr="00605715" w:rsidRDefault="00FD3923"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lastRenderedPageBreak/>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Default="00605715" w:rsidP="00791160">
      <w:pPr>
        <w:pStyle w:val="Kop2"/>
      </w:pPr>
      <w:bookmarkStart w:id="22" w:name="_Toc323915691"/>
      <w:bookmarkStart w:id="23" w:name="_Toc323915692"/>
      <w:bookmarkStart w:id="24" w:name="_Toc323915693"/>
      <w:bookmarkStart w:id="25" w:name="_Toc323915694"/>
      <w:bookmarkStart w:id="26" w:name="_Toc323915695"/>
      <w:bookmarkStart w:id="27" w:name="_Toc323915696"/>
      <w:bookmarkStart w:id="28" w:name="_Toc323915697"/>
      <w:bookmarkStart w:id="29" w:name="_Toc323915698"/>
      <w:bookmarkStart w:id="30" w:name="_Toc323915699"/>
      <w:bookmarkStart w:id="31" w:name="_Toc323915700"/>
      <w:bookmarkStart w:id="32" w:name="_Toc323915701"/>
      <w:bookmarkStart w:id="33" w:name="_Toc323915702"/>
      <w:bookmarkStart w:id="34" w:name="_Toc323915703"/>
      <w:bookmarkStart w:id="35" w:name="_Toc323915704"/>
      <w:bookmarkStart w:id="36" w:name="_Toc323915705"/>
      <w:bookmarkStart w:id="37" w:name="_Toc323915706"/>
      <w:bookmarkStart w:id="38" w:name="_Toc323915707"/>
      <w:bookmarkStart w:id="39" w:name="_Toc323915708"/>
      <w:bookmarkStart w:id="40" w:name="_Toc323915709"/>
      <w:bookmarkStart w:id="41" w:name="_Toc323915710"/>
      <w:bookmarkStart w:id="42" w:name="_Toc323915711"/>
      <w:bookmarkStart w:id="43" w:name="_Toc323915712"/>
      <w:bookmarkStart w:id="44" w:name="_Toc323915713"/>
      <w:bookmarkStart w:id="45" w:name="_Toc323915714"/>
      <w:bookmarkStart w:id="46" w:name="_Toc323915715"/>
      <w:bookmarkStart w:id="47" w:name="_Toc323915716"/>
      <w:bookmarkStart w:id="48" w:name="_Toc323915717"/>
      <w:bookmarkStart w:id="49" w:name="_Toc323915718"/>
      <w:bookmarkStart w:id="50" w:name="_Toc323915719"/>
      <w:bookmarkStart w:id="51" w:name="_Toc323915720"/>
      <w:bookmarkStart w:id="52" w:name="_Toc323915721"/>
      <w:bookmarkStart w:id="53" w:name="_Toc323915722"/>
      <w:bookmarkStart w:id="54" w:name="_Toc323915723"/>
      <w:bookmarkStart w:id="55" w:name="_Toc323915724"/>
      <w:bookmarkStart w:id="56" w:name="_Toc323915725"/>
      <w:bookmarkStart w:id="57" w:name="_Toc323915726"/>
      <w:bookmarkStart w:id="58" w:name="_Toc323915727"/>
      <w:bookmarkStart w:id="59" w:name="_Toc323915728"/>
      <w:bookmarkStart w:id="60" w:name="_Toc323915729"/>
      <w:bookmarkStart w:id="61" w:name="_Toc323915730"/>
      <w:bookmarkStart w:id="62" w:name="_Toc323915731"/>
      <w:bookmarkStart w:id="63" w:name="_Toc323915732"/>
      <w:bookmarkStart w:id="64" w:name="_Toc323915733"/>
      <w:bookmarkStart w:id="65" w:name="_Toc323915734"/>
      <w:bookmarkStart w:id="66" w:name="_Toc323915735"/>
      <w:bookmarkStart w:id="67" w:name="_Toc323915736"/>
      <w:bookmarkStart w:id="68" w:name="_Toc323915737"/>
      <w:bookmarkStart w:id="69" w:name="_Toc323915738"/>
      <w:bookmarkStart w:id="70" w:name="_Toc323915739"/>
      <w:bookmarkStart w:id="71" w:name="_Toc323915740"/>
      <w:bookmarkStart w:id="72" w:name="_Toc323915741"/>
      <w:bookmarkStart w:id="73" w:name="_Toc323915742"/>
      <w:bookmarkStart w:id="74" w:name="_Toc323915743"/>
      <w:bookmarkStart w:id="75" w:name="_Toc323915744"/>
      <w:bookmarkStart w:id="76" w:name="_Toc323915745"/>
      <w:bookmarkStart w:id="77" w:name="_Toc323915746"/>
      <w:bookmarkStart w:id="78" w:name="_Toc323915747"/>
      <w:bookmarkStart w:id="79" w:name="_Toc323915748"/>
      <w:bookmarkStart w:id="80" w:name="_Toc323915749"/>
      <w:bookmarkStart w:id="81" w:name="_Toc323915750"/>
      <w:bookmarkStart w:id="82" w:name="_Toc323915751"/>
      <w:bookmarkStart w:id="83" w:name="_Toc323915752"/>
      <w:bookmarkStart w:id="84" w:name="_Toc323915753"/>
      <w:bookmarkStart w:id="85" w:name="_Toc323915754"/>
      <w:bookmarkStart w:id="86" w:name="_Toc323915755"/>
      <w:bookmarkStart w:id="87" w:name="_Toc323915756"/>
      <w:bookmarkStart w:id="88" w:name="_Toc323915757"/>
      <w:bookmarkStart w:id="89" w:name="_Toc323915758"/>
      <w:bookmarkStart w:id="90" w:name="_Toc323915759"/>
      <w:bookmarkStart w:id="91" w:name="_Toc323915760"/>
      <w:bookmarkStart w:id="92" w:name="_Toc323915761"/>
      <w:bookmarkStart w:id="93" w:name="_Toc323915762"/>
      <w:bookmarkStart w:id="94" w:name="_Toc323915763"/>
      <w:bookmarkStart w:id="95" w:name="_Toc323915764"/>
      <w:bookmarkStart w:id="96" w:name="_Toc323915765"/>
      <w:bookmarkStart w:id="97" w:name="_Toc323915766"/>
      <w:bookmarkStart w:id="98" w:name="_Toc323915767"/>
      <w:bookmarkStart w:id="99" w:name="_Toc323915768"/>
      <w:bookmarkStart w:id="100" w:name="_Toc323915769"/>
      <w:bookmarkStart w:id="101" w:name="_Toc323915770"/>
      <w:bookmarkStart w:id="102" w:name="_Toc323915771"/>
      <w:bookmarkStart w:id="103" w:name="_Toc323915772"/>
      <w:bookmarkStart w:id="104" w:name="_Ref323898980"/>
      <w:bookmarkStart w:id="105" w:name="_Toc35960304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t>D</w:t>
      </w:r>
      <w:r w:rsidR="004A5D0E">
        <w:t>eliverables</w:t>
      </w:r>
      <w:bookmarkEnd w:id="104"/>
      <w:bookmarkEnd w:id="105"/>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06" w:name="_Toc323915774"/>
      <w:bookmarkStart w:id="107" w:name="_Ref323899007"/>
      <w:bookmarkStart w:id="108" w:name="_Toc359603042"/>
      <w:bookmarkEnd w:id="106"/>
      <w:r w:rsidRPr="00B81AC8">
        <w:rPr>
          <w:noProof/>
          <w:highlight w:val="yellow"/>
        </w:rPr>
        <w:lastRenderedPageBreak/>
        <w:t>Planning</w:t>
      </w:r>
      <w:bookmarkEnd w:id="107"/>
      <w:r w:rsidR="00B81AC8" w:rsidRPr="00B81AC8">
        <w:rPr>
          <w:noProof/>
          <w:highlight w:val="yellow"/>
        </w:rPr>
        <w:t xml:space="preserve"> en doorloooptijden </w:t>
      </w:r>
      <w:r w:rsidR="006D57B2">
        <w:rPr>
          <w:noProof/>
          <w:highlight w:val="yellow"/>
        </w:rPr>
        <w:t>deze 3 weken</w:t>
      </w:r>
      <w:bookmarkEnd w:id="108"/>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Besloten is dat deze PoC gedurende drie achteeenvolgende weken paats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09"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bookmarkEnd w:id="109"/>
    <w:p w:rsidR="00A646C7" w:rsidRDefault="00C038A3" w:rsidP="00791160">
      <w:pPr>
        <w:pStyle w:val="Kop1"/>
      </w:pPr>
      <w:r>
        <w:lastRenderedPageBreak/>
        <w:t>Conclusie</w:t>
      </w:r>
    </w:p>
    <w:p w:rsidR="00A646C7" w:rsidRPr="00EC66E9" w:rsidRDefault="00A646C7" w:rsidP="00EC66E9">
      <w:pPr>
        <w:rPr>
          <w:highlight w:val="magenta"/>
        </w:rPr>
      </w:pPr>
      <w:r w:rsidRPr="00EC66E9">
        <w:rPr>
          <w:highlight w:val="magenta"/>
        </w:rPr>
        <w:t xml:space="preserve">Wij gaan ervan uit dat het voorstel aansluit bij uw verwachtingen. </w:t>
      </w:r>
    </w:p>
    <w:p w:rsidR="00EC66E9" w:rsidRDefault="00EC66E9" w:rsidP="00EC66E9">
      <w:r w:rsidRPr="00EC66E9">
        <w:rPr>
          <w:highlight w:val="magenta"/>
        </w:rPr>
        <w:t>Dus teken ff vr vervolg...</w:t>
      </w:r>
    </w:p>
    <w:sectPr w:rsidR="00EC66E9"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de heer M. Eijer" w:date="2013-06-22T07:54:00Z" w:initials="s">
    <w:p w:rsidR="00FD3923" w:rsidRDefault="00FD3923">
      <w:pPr>
        <w:pStyle w:val="Tekstopmerking"/>
      </w:pPr>
      <w:r>
        <w:rPr>
          <w:rStyle w:val="Verwijzingopmerking"/>
        </w:rPr>
        <w:annotationRef/>
      </w:r>
      <w:r>
        <w:rPr>
          <w:rStyle w:val="Verwijzingopmerking"/>
        </w:rPr>
        <w:t>Vragen aan</w:t>
      </w:r>
      <w:r>
        <w:t xml:space="preserve"> Seen of Kruit in hoeverre het woord “verbouwing” beladen is. Zonodig taal aanpassen</w:t>
      </w:r>
    </w:p>
  </w:comment>
  <w:comment w:id="10" w:author="de heer M. Eijer" w:date="2013-06-22T07:59:00Z" w:initials="s">
    <w:p w:rsidR="00FD3923" w:rsidRDefault="00FD3923">
      <w:pPr>
        <w:pStyle w:val="Tekstopmerking"/>
      </w:pPr>
      <w:r>
        <w:rPr>
          <w:rStyle w:val="Verwijzingopmerking"/>
        </w:rPr>
        <w:annotationRef/>
      </w:r>
      <w:r>
        <w:t>Dit hoor niet thuis in dit document. Dit document is immers een voorstel en geen opdrachtrapportage.</w:t>
      </w:r>
    </w:p>
  </w:comment>
  <w:comment w:id="12" w:author="de heer M. Eijer" w:date="2013-06-22T08:00:00Z" w:initials="s">
    <w:p w:rsidR="00FD3923" w:rsidRDefault="00FD3923">
      <w:pPr>
        <w:pStyle w:val="Tekstopmerking"/>
      </w:pPr>
      <w:r>
        <w:rPr>
          <w:rStyle w:val="Verwijzingopmerking"/>
        </w:rPr>
        <w:annotationRef/>
      </w:r>
      <w:r>
        <w:t>Idem.  Deze sectie hoort niet in dit document: verwijderen.</w:t>
      </w:r>
    </w:p>
  </w:comment>
  <w:comment w:id="17" w:author="Stefan H." w:date="2013-06-22T20:38:00Z" w:initials="SHE">
    <w:p w:rsidR="00767BEB" w:rsidRDefault="003678D5">
      <w:pPr>
        <w:pStyle w:val="Tekstopmerking"/>
      </w:pPr>
      <w:r>
        <w:rPr>
          <w:rStyle w:val="Verwijzingopmerking"/>
        </w:rPr>
        <w:annotationRef/>
      </w:r>
      <w:r>
        <w:t xml:space="preserve">Ik begrijp je invalshoek. Zaten toch niet op 1 lijn. Was per abuis in de veronderstelling dat we inderdaad ons moesten verkopen.  </w:t>
      </w:r>
    </w:p>
  </w:comment>
  <w:comment w:id="16" w:author="de heer M. Eijer" w:date="2013-06-22T08:02:00Z" w:initials="s">
    <w:p w:rsidR="00FD3923" w:rsidRDefault="00FD3923">
      <w:pPr>
        <w:pStyle w:val="Tekstopmerking"/>
      </w:pPr>
      <w:r>
        <w:rPr>
          <w:rStyle w:val="Verwijzingopmerking"/>
        </w:rPr>
        <w:annotationRef/>
      </w:r>
      <w:r>
        <w:t>Dit gaat over Ordina. Ik wil als lezer vanuit de inspectie een voorstel lezen, (en dus geen “reclame”.)</w:t>
      </w:r>
    </w:p>
  </w:comment>
  <w:comment w:id="18" w:author="de heer M. Eijer" w:date="2013-06-22T08:03:00Z" w:initials="s">
    <w:p w:rsidR="00FD3923" w:rsidRDefault="00FD3923">
      <w:pPr>
        <w:pStyle w:val="Tekstopmerking"/>
      </w:pPr>
      <w:r>
        <w:rPr>
          <w:rStyle w:val="Verwijzingopmerking"/>
        </w:rPr>
        <w:annotationRef/>
      </w:r>
      <w:r>
        <w:t>Idem: dit gaat over Ordina en niet over de Inspectie. In een voorstel gaan we niet zeggen hoe goed we zijn, maar wel vertellen wat we gaan doen.</w:t>
      </w:r>
    </w:p>
  </w:comment>
  <w:comment w:id="19" w:author="de heer M. Eijer" w:date="2013-06-22T08:04:00Z" w:initials="s">
    <w:p w:rsidR="00FD3923" w:rsidRDefault="00FD3923">
      <w:pPr>
        <w:pStyle w:val="Tekstopmerking"/>
      </w:pPr>
      <w:r>
        <w:rPr>
          <w:rStyle w:val="Verwijzingopmerking"/>
        </w:rPr>
        <w:annotationRef/>
      </w:r>
      <w:r>
        <w:t>Idem. Dit gaat weer over Ordina….</w:t>
      </w:r>
    </w:p>
  </w:comment>
  <w:comment w:id="21" w:author="de heer M. Eijer" w:date="2013-06-22T08:06:00Z" w:initials="s">
    <w:p w:rsidR="00FD3923" w:rsidRDefault="00FD3923">
      <w:pPr>
        <w:pStyle w:val="Tekstopmerking"/>
      </w:pPr>
      <w:r>
        <w:rPr>
          <w:rStyle w:val="Verwijzingopmerking"/>
        </w:rPr>
        <w:annotationRef/>
      </w:r>
      <w:r>
        <w:t>Graag op deze plek meteen de stappen die we hadden besproken: zomer, najaar, verder. Grafisch plaatje met de stappen om mee te beginnen, en dan concreet invullen wat we precies gaan doen.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F97" w:rsidRDefault="001E2F97" w:rsidP="00791160">
      <w:r>
        <w:separator/>
      </w:r>
    </w:p>
    <w:p w:rsidR="001E2F97" w:rsidRDefault="001E2F97" w:rsidP="00791160"/>
    <w:p w:rsidR="001E2F97" w:rsidRDefault="001E2F97" w:rsidP="00791160"/>
    <w:p w:rsidR="001E2F97" w:rsidRDefault="001E2F97" w:rsidP="00791160"/>
    <w:p w:rsidR="001E2F97" w:rsidRDefault="001E2F97" w:rsidP="00791160"/>
  </w:endnote>
  <w:endnote w:type="continuationSeparator" w:id="0">
    <w:p w:rsidR="001E2F97" w:rsidRDefault="001E2F97" w:rsidP="00791160">
      <w:r>
        <w:continuationSeparator/>
      </w:r>
    </w:p>
    <w:p w:rsidR="001E2F97" w:rsidRDefault="001E2F97" w:rsidP="00791160"/>
    <w:p w:rsidR="001E2F97" w:rsidRDefault="001E2F97" w:rsidP="00791160"/>
    <w:p w:rsidR="001E2F97" w:rsidRDefault="001E2F97" w:rsidP="00791160"/>
    <w:p w:rsidR="001E2F97" w:rsidRDefault="001E2F97"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FD3923" w:rsidTr="00570ED4">
      <w:tc>
        <w:tcPr>
          <w:tcW w:w="5079" w:type="dxa"/>
          <w:vAlign w:val="center"/>
        </w:tcPr>
        <w:tbl>
          <w:tblPr>
            <w:tblStyle w:val="Tabelraster"/>
            <w:tblW w:w="9811" w:type="dxa"/>
            <w:tblLook w:val="04A0"/>
          </w:tblPr>
          <w:tblGrid>
            <w:gridCol w:w="2161"/>
            <w:gridCol w:w="5144"/>
            <w:gridCol w:w="2506"/>
          </w:tblGrid>
          <w:tr w:rsidR="00FD3923" w:rsidTr="00570ED4">
            <w:tc>
              <w:tcPr>
                <w:tcW w:w="2161" w:type="dxa"/>
                <w:tcBorders>
                  <w:top w:val="nil"/>
                  <w:left w:val="nil"/>
                  <w:bottom w:val="nil"/>
                  <w:right w:val="nil"/>
                </w:tcBorders>
              </w:tcPr>
              <w:p w:rsidR="00FD3923" w:rsidRDefault="00FD392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FD3923" w:rsidRDefault="00FD3923"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FD3923" w:rsidRDefault="00FD392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FD3923" w:rsidRDefault="00FD3923" w:rsidP="00791160">
          <w:pPr>
            <w:pStyle w:val="Voettekst"/>
          </w:pPr>
        </w:p>
      </w:tc>
      <w:tc>
        <w:tcPr>
          <w:tcW w:w="4845" w:type="dxa"/>
          <w:vAlign w:val="center"/>
        </w:tcPr>
        <w:p w:rsidR="00FD3923" w:rsidRDefault="00FD3923" w:rsidP="00791160">
          <w:pPr>
            <w:pStyle w:val="Voettekst"/>
          </w:pPr>
        </w:p>
      </w:tc>
    </w:tr>
  </w:tbl>
  <w:p w:rsidR="00FD3923" w:rsidRPr="00A1677F" w:rsidRDefault="00072D3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FD3923" w:rsidRDefault="00FD3923" w:rsidP="00791160"/>
              <w:p w:rsidR="00FD3923" w:rsidRDefault="00FD3923" w:rsidP="00791160"/>
              <w:tbl>
                <w:tblPr>
                  <w:tblW w:w="6874" w:type="dxa"/>
                  <w:tblInd w:w="1038" w:type="dxa"/>
                  <w:tblCellMar>
                    <w:left w:w="70" w:type="dxa"/>
                    <w:right w:w="70" w:type="dxa"/>
                  </w:tblCellMar>
                  <w:tblLook w:val="0000"/>
                </w:tblPr>
                <w:tblGrid>
                  <w:gridCol w:w="2050"/>
                  <w:gridCol w:w="4824"/>
                </w:tblGrid>
                <w:tr w:rsidR="00FD3923" w:rsidRPr="00EC3D6D" w:rsidTr="00BD3271">
                  <w:tc>
                    <w:tcPr>
                      <w:tcW w:w="2050" w:type="dxa"/>
                    </w:tcPr>
                    <w:p w:rsidR="00FD3923" w:rsidRPr="00FF622D" w:rsidRDefault="00FD3923" w:rsidP="00791160">
                      <w:pPr>
                        <w:rPr>
                          <w:rStyle w:val="OpmaakprofielWit"/>
                        </w:rPr>
                      </w:pPr>
                      <w:r w:rsidRPr="00FF622D">
                        <w:rPr>
                          <w:rStyle w:val="OpmaakprofielWit"/>
                        </w:rPr>
                        <w:t>Datum:</w:t>
                      </w:r>
                    </w:p>
                  </w:tc>
                  <w:tc>
                    <w:tcPr>
                      <w:tcW w:w="4824" w:type="dxa"/>
                    </w:tcPr>
                    <w:p w:rsidR="00FD3923" w:rsidRPr="00FF622D" w:rsidRDefault="00FD3923" w:rsidP="00791160">
                      <w:pPr>
                        <w:rPr>
                          <w:rStyle w:val="OpmaakprofielWit"/>
                        </w:rPr>
                      </w:pPr>
                      <w:r>
                        <w:rPr>
                          <w:rStyle w:val="OpmaakprofielWit"/>
                        </w:rPr>
                        <w:t>21 juni 2013</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Versie:</w:t>
                      </w:r>
                    </w:p>
                  </w:tc>
                  <w:tc>
                    <w:tcPr>
                      <w:tcW w:w="4824" w:type="dxa"/>
                    </w:tcPr>
                    <w:p w:rsidR="00FD3923" w:rsidRPr="00FF622D" w:rsidRDefault="00FD3923" w:rsidP="00791160">
                      <w:pPr>
                        <w:rPr>
                          <w:rStyle w:val="OpmaakprofielWit"/>
                        </w:rPr>
                      </w:pPr>
                      <w:r>
                        <w:rPr>
                          <w:rStyle w:val="OpmaakprofielWit"/>
                        </w:rPr>
                        <w:t>0.1 Concept</w:t>
                      </w:r>
                    </w:p>
                  </w:tc>
                </w:tr>
                <w:tr w:rsidR="00FD3923" w:rsidRPr="00EC3D6D" w:rsidTr="00BD3271">
                  <w:tc>
                    <w:tcPr>
                      <w:tcW w:w="2050" w:type="dxa"/>
                    </w:tcPr>
                    <w:p w:rsidR="00FD3923" w:rsidRPr="00FF622D" w:rsidRDefault="00FD3923" w:rsidP="00791160">
                      <w:pPr>
                        <w:rPr>
                          <w:rStyle w:val="OpmaakprofielWit"/>
                        </w:rPr>
                      </w:pPr>
                      <w:r>
                        <w:rPr>
                          <w:rStyle w:val="OpmaakprofielWit"/>
                        </w:rPr>
                        <w:t>Onderwerp/Context</w:t>
                      </w:r>
                    </w:p>
                  </w:tc>
                  <w:tc>
                    <w:tcPr>
                      <w:tcW w:w="4824" w:type="dxa"/>
                    </w:tcPr>
                    <w:p w:rsidR="00FD3923" w:rsidRPr="00FF622D" w:rsidRDefault="00FD3923" w:rsidP="00791160">
                      <w:pPr>
                        <w:rPr>
                          <w:rStyle w:val="OpmaakprofielWit"/>
                        </w:rPr>
                      </w:pPr>
                      <w:r>
                        <w:rPr>
                          <w:rStyle w:val="OpmaakprofielWit"/>
                        </w:rPr>
                        <w:t>Onderwijs Inspectie POC BRA</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Uitgebracht door:</w:t>
                      </w:r>
                    </w:p>
                    <w:p w:rsidR="00FD3923" w:rsidRPr="00E36B9B" w:rsidRDefault="00FD3923" w:rsidP="00791160"/>
                  </w:tc>
                  <w:tc>
                    <w:tcPr>
                      <w:tcW w:w="4824" w:type="dxa"/>
                    </w:tcPr>
                    <w:p w:rsidR="00FD3923" w:rsidRPr="00F74C05" w:rsidRDefault="00FD3923" w:rsidP="00791160">
                      <w:pPr>
                        <w:rPr>
                          <w:rStyle w:val="OpmaakprofielWit"/>
                        </w:rPr>
                      </w:pPr>
                      <w:r w:rsidRPr="00F74C05">
                        <w:rPr>
                          <w:rStyle w:val="OpmaakprofielWit"/>
                        </w:rPr>
                        <w:t xml:space="preserve">Ordina AIM </w:t>
                      </w:r>
                    </w:p>
                    <w:p w:rsidR="00FD3923" w:rsidRPr="00F74C05" w:rsidRDefault="00FD3923" w:rsidP="00791160">
                      <w:pPr>
                        <w:rPr>
                          <w:rStyle w:val="OpmaakprofielWit"/>
                        </w:rPr>
                      </w:pPr>
                      <w:r w:rsidRPr="00F74C05">
                        <w:rPr>
                          <w:rStyle w:val="OpmaakprofielWit"/>
                        </w:rPr>
                        <w:t>Ringwade 1</w:t>
                      </w:r>
                    </w:p>
                    <w:p w:rsidR="00FD3923" w:rsidRPr="00E36B9B" w:rsidRDefault="00FD3923" w:rsidP="00791160">
                      <w:r w:rsidRPr="00FF622D">
                        <w:rPr>
                          <w:rStyle w:val="OpmaakprofielWit"/>
                        </w:rPr>
                        <w:t>3439 LM  Nieuwegein</w:t>
                      </w:r>
                    </w:p>
                  </w:tc>
                </w:tr>
              </w:tbl>
              <w:p w:rsidR="00FD3923" w:rsidRDefault="00FD3923" w:rsidP="00791160"/>
              <w:p w:rsidR="00FD3923" w:rsidRDefault="00FD392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FD3923" w:rsidRPr="00A646C7" w:rsidTr="00E23EDD">
      <w:tc>
        <w:tcPr>
          <w:tcW w:w="4536" w:type="dxa"/>
          <w:tcBorders>
            <w:top w:val="single" w:sz="4" w:space="0" w:color="E98300"/>
          </w:tcBorders>
          <w:shd w:val="clear" w:color="auto" w:fill="auto"/>
        </w:tcPr>
        <w:p w:rsidR="00FD3923" w:rsidRPr="005E6D6E" w:rsidRDefault="00FD3923" w:rsidP="00791160">
          <w:pPr>
            <w:pStyle w:val="Voettekst"/>
          </w:pPr>
        </w:p>
      </w:tc>
      <w:tc>
        <w:tcPr>
          <w:tcW w:w="4536" w:type="dxa"/>
          <w:tcBorders>
            <w:top w:val="single" w:sz="4" w:space="0" w:color="E98300"/>
          </w:tcBorders>
          <w:shd w:val="clear" w:color="auto" w:fill="auto"/>
        </w:tcPr>
        <w:p w:rsidR="00FD3923" w:rsidRPr="005E6D6E" w:rsidRDefault="00FD3923" w:rsidP="00791160">
          <w:pPr>
            <w:pStyle w:val="Voettekst"/>
          </w:pPr>
        </w:p>
      </w:tc>
      <w:tc>
        <w:tcPr>
          <w:tcW w:w="20" w:type="dxa"/>
          <w:tcBorders>
            <w:top w:val="single" w:sz="4" w:space="0" w:color="E98300"/>
          </w:tcBorders>
          <w:shd w:val="clear" w:color="auto" w:fill="auto"/>
        </w:tcPr>
        <w:p w:rsidR="00FD3923" w:rsidRPr="00A646C7" w:rsidRDefault="00FD3923" w:rsidP="00791160">
          <w:pPr>
            <w:pStyle w:val="Voettekst"/>
            <w:rPr>
              <w:highlight w:val="yellow"/>
            </w:rPr>
          </w:pPr>
        </w:p>
      </w:tc>
    </w:tr>
    <w:tr w:rsidR="00FD3923" w:rsidRPr="005E6D6E" w:rsidTr="00E23EDD">
      <w:tc>
        <w:tcPr>
          <w:tcW w:w="4536" w:type="dxa"/>
          <w:shd w:val="clear" w:color="auto" w:fill="auto"/>
        </w:tcPr>
        <w:p w:rsidR="00FD3923" w:rsidRPr="00F74C05" w:rsidRDefault="00FD3923"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FD3923" w:rsidRPr="005E6D6E" w:rsidRDefault="00FD3923" w:rsidP="00791160">
          <w:pPr>
            <w:pStyle w:val="Voettekst"/>
            <w:rPr>
              <w:rFonts w:cs="Arial"/>
              <w:szCs w:val="16"/>
            </w:rPr>
          </w:pPr>
          <w:r w:rsidRPr="005E6D6E">
            <w:rPr>
              <w:rStyle w:val="Paginanummer"/>
            </w:rPr>
            <w:t xml:space="preserve">Pagina </w:t>
          </w:r>
          <w:r w:rsidR="00072D3F" w:rsidRPr="005E6D6E">
            <w:rPr>
              <w:rStyle w:val="Paginanummer"/>
            </w:rPr>
            <w:fldChar w:fldCharType="begin"/>
          </w:r>
          <w:r w:rsidRPr="005E6D6E">
            <w:rPr>
              <w:rStyle w:val="Paginanummer"/>
            </w:rPr>
            <w:instrText xml:space="preserve"> PAGE </w:instrText>
          </w:r>
          <w:r w:rsidR="00072D3F" w:rsidRPr="005E6D6E">
            <w:rPr>
              <w:rStyle w:val="Paginanummer"/>
            </w:rPr>
            <w:fldChar w:fldCharType="separate"/>
          </w:r>
          <w:r w:rsidR="00767BEB">
            <w:rPr>
              <w:rStyle w:val="Paginanummer"/>
              <w:noProof/>
            </w:rPr>
            <w:t>9</w:t>
          </w:r>
          <w:r w:rsidR="00072D3F" w:rsidRPr="005E6D6E">
            <w:rPr>
              <w:rStyle w:val="Paginanummer"/>
            </w:rPr>
            <w:fldChar w:fldCharType="end"/>
          </w:r>
          <w:r w:rsidRPr="005E6D6E">
            <w:rPr>
              <w:rStyle w:val="Paginanummer"/>
            </w:rPr>
            <w:t xml:space="preserve"> van </w:t>
          </w:r>
          <w:r w:rsidR="00072D3F" w:rsidRPr="005E6D6E">
            <w:rPr>
              <w:rStyle w:val="Paginanummer"/>
            </w:rPr>
            <w:fldChar w:fldCharType="begin"/>
          </w:r>
          <w:r w:rsidRPr="005E6D6E">
            <w:rPr>
              <w:rStyle w:val="Paginanummer"/>
            </w:rPr>
            <w:instrText xml:space="preserve"> NUMPAGES </w:instrText>
          </w:r>
          <w:r w:rsidR="00072D3F" w:rsidRPr="005E6D6E">
            <w:rPr>
              <w:rStyle w:val="Paginanummer"/>
            </w:rPr>
            <w:fldChar w:fldCharType="separate"/>
          </w:r>
          <w:r w:rsidR="00767BEB">
            <w:rPr>
              <w:rStyle w:val="Paginanummer"/>
              <w:noProof/>
            </w:rPr>
            <w:t>13</w:t>
          </w:r>
          <w:r w:rsidR="00072D3F" w:rsidRPr="005E6D6E">
            <w:rPr>
              <w:rStyle w:val="Paginanummer"/>
            </w:rPr>
            <w:fldChar w:fldCharType="end"/>
          </w:r>
        </w:p>
      </w:tc>
      <w:tc>
        <w:tcPr>
          <w:tcW w:w="20" w:type="dxa"/>
          <w:shd w:val="clear" w:color="auto" w:fill="auto"/>
        </w:tcPr>
        <w:p w:rsidR="00FD3923" w:rsidRPr="005E6D6E" w:rsidRDefault="00FD3923" w:rsidP="00791160">
          <w:pPr>
            <w:pStyle w:val="Voettekst"/>
          </w:pPr>
        </w:p>
      </w:tc>
    </w:tr>
  </w:tbl>
  <w:p w:rsidR="00FD3923" w:rsidRDefault="00FD392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F97" w:rsidRDefault="001E2F97" w:rsidP="00791160">
      <w:r>
        <w:separator/>
      </w:r>
    </w:p>
    <w:p w:rsidR="001E2F97" w:rsidRDefault="001E2F97" w:rsidP="00791160"/>
    <w:p w:rsidR="001E2F97" w:rsidRDefault="001E2F97" w:rsidP="00791160"/>
    <w:p w:rsidR="001E2F97" w:rsidRDefault="001E2F97" w:rsidP="00791160"/>
    <w:p w:rsidR="001E2F97" w:rsidRDefault="001E2F97" w:rsidP="00791160"/>
  </w:footnote>
  <w:footnote w:type="continuationSeparator" w:id="0">
    <w:p w:rsidR="001E2F97" w:rsidRDefault="001E2F97" w:rsidP="00791160">
      <w:r>
        <w:continuationSeparator/>
      </w:r>
    </w:p>
    <w:p w:rsidR="001E2F97" w:rsidRDefault="001E2F97" w:rsidP="00791160"/>
    <w:p w:rsidR="001E2F97" w:rsidRDefault="001E2F97" w:rsidP="00791160"/>
    <w:p w:rsidR="001E2F97" w:rsidRDefault="001E2F97" w:rsidP="00791160"/>
    <w:p w:rsidR="001E2F97" w:rsidRDefault="001E2F97" w:rsidP="007911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Default="00FD3923" w:rsidP="00791160">
    <w:pPr>
      <w:pStyle w:val="Koptekst"/>
    </w:pPr>
  </w:p>
  <w:p w:rsidR="00FD3923" w:rsidRDefault="00FD3923" w:rsidP="00791160"/>
  <w:p w:rsidR="00FD3923" w:rsidRDefault="00FD3923" w:rsidP="00791160"/>
  <w:p w:rsidR="00FD3923" w:rsidRDefault="00FD3923" w:rsidP="00791160"/>
  <w:p w:rsidR="00FD3923" w:rsidRDefault="00FD3923" w:rsidP="00791160"/>
  <w:p w:rsidR="00FD3923" w:rsidRDefault="00FD3923"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Pr="000D0812" w:rsidRDefault="00FD3923" w:rsidP="00791160">
    <w:pPr>
      <w:pStyle w:val="Koptekst"/>
      <w:rPr>
        <w:shd w:val="clear" w:color="auto" w:fill="C0C0C0"/>
      </w:rPr>
    </w:pPr>
  </w:p>
  <w:tbl>
    <w:tblPr>
      <w:tblW w:w="9322" w:type="dxa"/>
      <w:tblLook w:val="04A0"/>
    </w:tblPr>
    <w:tblGrid>
      <w:gridCol w:w="9000"/>
      <w:gridCol w:w="322"/>
    </w:tblGrid>
    <w:tr w:rsidR="00FD3923" w:rsidRPr="0072772A" w:rsidTr="00715CFC">
      <w:tc>
        <w:tcPr>
          <w:tcW w:w="4361" w:type="dxa"/>
        </w:tcPr>
        <w:tbl>
          <w:tblPr>
            <w:tblStyle w:val="Tabelraster"/>
            <w:tblW w:w="8784" w:type="dxa"/>
            <w:tblLook w:val="04A0"/>
          </w:tblPr>
          <w:tblGrid>
            <w:gridCol w:w="2972"/>
            <w:gridCol w:w="4253"/>
            <w:gridCol w:w="1559"/>
          </w:tblGrid>
          <w:tr w:rsidR="00FD3923" w:rsidTr="00715CFC">
            <w:tc>
              <w:tcPr>
                <w:tcW w:w="2972" w:type="dxa"/>
                <w:tcBorders>
                  <w:top w:val="nil"/>
                  <w:left w:val="nil"/>
                  <w:bottom w:val="nil"/>
                  <w:right w:val="nil"/>
                </w:tcBorders>
              </w:tcPr>
              <w:p w:rsidR="00FD3923" w:rsidRDefault="00FD392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FD3923" w:rsidRDefault="00FD3923" w:rsidP="00791160">
                <w:pPr>
                  <w:pStyle w:val="Koptekst"/>
                </w:pPr>
              </w:p>
            </w:tc>
            <w:tc>
              <w:tcPr>
                <w:tcW w:w="1559" w:type="dxa"/>
                <w:tcBorders>
                  <w:top w:val="nil"/>
                  <w:left w:val="nil"/>
                  <w:bottom w:val="nil"/>
                  <w:right w:val="nil"/>
                </w:tcBorders>
              </w:tcPr>
              <w:p w:rsidR="00FD3923" w:rsidRDefault="00FD392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FD3923" w:rsidRPr="00710ECF" w:rsidRDefault="00FD3923" w:rsidP="00791160">
          <w:pPr>
            <w:pStyle w:val="Koptekst"/>
          </w:pPr>
        </w:p>
      </w:tc>
      <w:tc>
        <w:tcPr>
          <w:tcW w:w="4961" w:type="dxa"/>
        </w:tcPr>
        <w:p w:rsidR="00FD3923" w:rsidRPr="0072772A" w:rsidRDefault="00FD3923" w:rsidP="00791160">
          <w:pPr>
            <w:pStyle w:val="Koptekst"/>
          </w:pPr>
        </w:p>
      </w:tc>
    </w:tr>
  </w:tbl>
  <w:p w:rsidR="00FD3923" w:rsidRDefault="00FD392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7">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21"/>
  </w:num>
  <w:num w:numId="4">
    <w:abstractNumId w:val="16"/>
  </w:num>
  <w:num w:numId="5">
    <w:abstractNumId w:val="18"/>
  </w:num>
  <w:num w:numId="6">
    <w:abstractNumId w:val="35"/>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4"/>
  </w:num>
  <w:num w:numId="16">
    <w:abstractNumId w:val="9"/>
  </w:num>
  <w:num w:numId="17">
    <w:abstractNumId w:val="17"/>
  </w:num>
  <w:num w:numId="18">
    <w:abstractNumId w:val="31"/>
  </w:num>
  <w:num w:numId="19">
    <w:abstractNumId w:val="20"/>
  </w:num>
  <w:num w:numId="20">
    <w:abstractNumId w:val="5"/>
  </w:num>
  <w:num w:numId="21">
    <w:abstractNumId w:val="8"/>
  </w:num>
  <w:num w:numId="22">
    <w:abstractNumId w:val="11"/>
  </w:num>
  <w:num w:numId="23">
    <w:abstractNumId w:val="27"/>
  </w:num>
  <w:num w:numId="24">
    <w:abstractNumId w:val="25"/>
  </w:num>
  <w:num w:numId="25">
    <w:abstractNumId w:val="32"/>
  </w:num>
  <w:num w:numId="26">
    <w:abstractNumId w:val="19"/>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6"/>
  </w:num>
  <w:num w:numId="30">
    <w:abstractNumId w:val="33"/>
  </w:num>
  <w:num w:numId="31">
    <w:abstractNumId w:val="12"/>
  </w:num>
  <w:num w:numId="32">
    <w:abstractNumId w:val="6"/>
  </w:num>
  <w:num w:numId="33">
    <w:abstractNumId w:val="7"/>
  </w:num>
  <w:num w:numId="34">
    <w:abstractNumId w:val="30"/>
  </w:num>
  <w:num w:numId="35">
    <w:abstractNumId w:val="22"/>
  </w:num>
  <w:num w:numId="36">
    <w:abstractNumId w:val="15"/>
  </w:num>
  <w:num w:numId="37">
    <w:abstractNumId w:val="2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3584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715E"/>
    <w:rsid w:val="001C024E"/>
    <w:rsid w:val="001C0558"/>
    <w:rsid w:val="001C1B9E"/>
    <w:rsid w:val="001C1C5B"/>
    <w:rsid w:val="001D137F"/>
    <w:rsid w:val="001D1453"/>
    <w:rsid w:val="001D45A6"/>
    <w:rsid w:val="001D4C43"/>
    <w:rsid w:val="001D5A72"/>
    <w:rsid w:val="001D5EAF"/>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AC0930AB-F766-4498-A50E-3EBA59B7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110</TotalTime>
  <Pages>13</Pages>
  <Words>2783</Words>
  <Characters>15310</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18057</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4</cp:revision>
  <cp:lastPrinted>2012-05-08T20:25:00Z</cp:lastPrinted>
  <dcterms:created xsi:type="dcterms:W3CDTF">2013-06-21T16:43:00Z</dcterms:created>
  <dcterms:modified xsi:type="dcterms:W3CDTF">2013-06-22T18:38:00Z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